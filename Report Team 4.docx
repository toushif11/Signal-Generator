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2" w:type="dxa"/>
        <w:tblLook w:val="04A0" w:firstRow="1" w:lastRow="0" w:firstColumn="1" w:lastColumn="0" w:noHBand="0" w:noVBand="1"/>
      </w:tblPr>
      <w:tblGrid>
        <w:gridCol w:w="1944"/>
        <w:gridCol w:w="2162"/>
        <w:gridCol w:w="281"/>
        <w:gridCol w:w="853"/>
        <w:gridCol w:w="135"/>
        <w:gridCol w:w="1926"/>
        <w:gridCol w:w="2071"/>
      </w:tblGrid>
      <w:tr w:rsidR="00BE4131" w:rsidRPr="00F32ED7" w14:paraId="6B86B20D" w14:textId="77777777" w:rsidTr="0001275E">
        <w:tc>
          <w:tcPr>
            <w:tcW w:w="9372" w:type="dxa"/>
            <w:gridSpan w:val="7"/>
          </w:tcPr>
          <w:p w14:paraId="68BE671D" w14:textId="092DE42C" w:rsidR="00BE4131" w:rsidRPr="00F32ED7" w:rsidRDefault="00A34394" w:rsidP="00940495">
            <w:pPr>
              <w:pStyle w:val="Heading1"/>
              <w:rPr>
                <w:sz w:val="28"/>
              </w:rPr>
            </w:pPr>
            <w:r w:rsidRPr="00F32ED7">
              <w:t>Ramaiah Skill Academy</w:t>
            </w:r>
          </w:p>
        </w:tc>
      </w:tr>
      <w:tr w:rsidR="00A34394" w:rsidRPr="00F32ED7" w14:paraId="332DFE4F" w14:textId="755AF427" w:rsidTr="005D7F9A">
        <w:tc>
          <w:tcPr>
            <w:tcW w:w="1944" w:type="dxa"/>
            <w:tcBorders>
              <w:right w:val="single" w:sz="4" w:space="0" w:color="auto"/>
            </w:tcBorders>
          </w:tcPr>
          <w:p w14:paraId="0E573FFE" w14:textId="266D03F9" w:rsidR="00A34394" w:rsidRPr="00F32ED7" w:rsidRDefault="00A34394" w:rsidP="00BC3420">
            <w:pPr>
              <w:pStyle w:val="Heading1"/>
              <w:jc w:val="left"/>
              <w:rPr>
                <w:bCs/>
                <w:sz w:val="22"/>
              </w:rPr>
            </w:pPr>
            <w:r w:rsidRPr="00F32ED7">
              <w:rPr>
                <w:bCs/>
                <w:sz w:val="22"/>
              </w:rPr>
              <w:t>Program</w:t>
            </w:r>
          </w:p>
        </w:tc>
        <w:tc>
          <w:tcPr>
            <w:tcW w:w="3431" w:type="dxa"/>
            <w:gridSpan w:val="4"/>
            <w:tcBorders>
              <w:left w:val="single" w:sz="4" w:space="0" w:color="auto"/>
              <w:right w:val="single" w:sz="4" w:space="0" w:color="auto"/>
            </w:tcBorders>
          </w:tcPr>
          <w:p w14:paraId="443EAADF" w14:textId="4ECC689E" w:rsidR="00A34394" w:rsidRPr="00F32ED7" w:rsidRDefault="00A34394" w:rsidP="00F65E0C">
            <w:pPr>
              <w:pStyle w:val="Heading1"/>
              <w:jc w:val="left"/>
              <w:rPr>
                <w:b w:val="0"/>
                <w:sz w:val="22"/>
              </w:rPr>
            </w:pPr>
            <w:r w:rsidRPr="00F32ED7">
              <w:rPr>
                <w:b w:val="0"/>
                <w:sz w:val="22"/>
              </w:rPr>
              <w:t>VLSI SOC Design</w:t>
            </w:r>
          </w:p>
        </w:tc>
        <w:tc>
          <w:tcPr>
            <w:tcW w:w="3997" w:type="dxa"/>
            <w:gridSpan w:val="2"/>
            <w:tcBorders>
              <w:left w:val="single" w:sz="4" w:space="0" w:color="auto"/>
            </w:tcBorders>
          </w:tcPr>
          <w:p w14:paraId="3D556166" w14:textId="5ADFCA4C" w:rsidR="00A34394" w:rsidRPr="00F32ED7" w:rsidRDefault="00A34394" w:rsidP="00A34394">
            <w:pPr>
              <w:pStyle w:val="Heading1"/>
              <w:jc w:val="left"/>
              <w:rPr>
                <w:b w:val="0"/>
                <w:sz w:val="22"/>
              </w:rPr>
            </w:pPr>
            <w:r w:rsidRPr="00F32ED7">
              <w:rPr>
                <w:b w:val="0"/>
                <w:sz w:val="22"/>
              </w:rPr>
              <w:t>Embedded System Design</w:t>
            </w:r>
          </w:p>
        </w:tc>
      </w:tr>
      <w:tr w:rsidR="00F65E0C" w:rsidRPr="00F32ED7" w14:paraId="50A2997D" w14:textId="77777777" w:rsidTr="005D7F9A">
        <w:tc>
          <w:tcPr>
            <w:tcW w:w="1944" w:type="dxa"/>
            <w:tcBorders>
              <w:right w:val="single" w:sz="4" w:space="0" w:color="auto"/>
            </w:tcBorders>
          </w:tcPr>
          <w:p w14:paraId="0681F99D" w14:textId="77777777" w:rsidR="00BC3420" w:rsidRPr="00F32ED7" w:rsidRDefault="00BC3420" w:rsidP="00BC3420">
            <w:pPr>
              <w:pStyle w:val="Heading1"/>
              <w:jc w:val="left"/>
              <w:rPr>
                <w:bCs/>
                <w:sz w:val="22"/>
              </w:rPr>
            </w:pPr>
            <w:r w:rsidRPr="00F32ED7">
              <w:rPr>
                <w:bCs/>
                <w:sz w:val="22"/>
              </w:rPr>
              <w:t>Batch</w:t>
            </w:r>
          </w:p>
        </w:tc>
        <w:tc>
          <w:tcPr>
            <w:tcW w:w="3431" w:type="dxa"/>
            <w:gridSpan w:val="4"/>
            <w:tcBorders>
              <w:left w:val="single" w:sz="4" w:space="0" w:color="auto"/>
              <w:right w:val="single" w:sz="4" w:space="0" w:color="auto"/>
            </w:tcBorders>
          </w:tcPr>
          <w:p w14:paraId="4351B881" w14:textId="1A83AE4C" w:rsidR="00BC3420" w:rsidRPr="00F32ED7" w:rsidRDefault="00A34394" w:rsidP="00465AD8">
            <w:pPr>
              <w:pStyle w:val="Heading1"/>
              <w:jc w:val="left"/>
              <w:rPr>
                <w:b w:val="0"/>
                <w:sz w:val="22"/>
              </w:rPr>
            </w:pPr>
            <w:r w:rsidRPr="00F32ED7">
              <w:rPr>
                <w:b w:val="0"/>
                <w:sz w:val="22"/>
              </w:rPr>
              <w:t>Goodwill</w:t>
            </w:r>
          </w:p>
        </w:tc>
        <w:tc>
          <w:tcPr>
            <w:tcW w:w="1926" w:type="dxa"/>
            <w:tcBorders>
              <w:left w:val="single" w:sz="4" w:space="0" w:color="auto"/>
              <w:right w:val="single" w:sz="4" w:space="0" w:color="auto"/>
            </w:tcBorders>
          </w:tcPr>
          <w:p w14:paraId="311FF6BE" w14:textId="77777777" w:rsidR="00BC3420" w:rsidRPr="00F32ED7" w:rsidRDefault="00E65372" w:rsidP="00B44A86">
            <w:pPr>
              <w:pStyle w:val="Heading1"/>
              <w:jc w:val="left"/>
              <w:rPr>
                <w:b w:val="0"/>
                <w:sz w:val="22"/>
              </w:rPr>
            </w:pPr>
            <w:r w:rsidRPr="00F32ED7">
              <w:rPr>
                <w:b w:val="0"/>
                <w:sz w:val="22"/>
              </w:rPr>
              <w:t xml:space="preserve">Course </w:t>
            </w:r>
            <w:r w:rsidR="00BC3420" w:rsidRPr="00F32ED7">
              <w:rPr>
                <w:b w:val="0"/>
                <w:sz w:val="22"/>
              </w:rPr>
              <w:t>Start Date</w:t>
            </w:r>
          </w:p>
        </w:tc>
        <w:tc>
          <w:tcPr>
            <w:tcW w:w="2071" w:type="dxa"/>
            <w:tcBorders>
              <w:left w:val="single" w:sz="4" w:space="0" w:color="auto"/>
            </w:tcBorders>
          </w:tcPr>
          <w:p w14:paraId="3249B49C" w14:textId="6B457A4C" w:rsidR="00BC3420" w:rsidRPr="00F32ED7" w:rsidRDefault="008C4098" w:rsidP="00F65E0C">
            <w:pPr>
              <w:pStyle w:val="Heading1"/>
              <w:jc w:val="left"/>
              <w:rPr>
                <w:b w:val="0"/>
                <w:sz w:val="22"/>
              </w:rPr>
            </w:pPr>
            <w:r w:rsidRPr="00F32ED7">
              <w:rPr>
                <w:b w:val="0"/>
                <w:sz w:val="22"/>
              </w:rPr>
              <w:t>16/</w:t>
            </w:r>
            <w:r w:rsidR="00A34394" w:rsidRPr="00F32ED7">
              <w:rPr>
                <w:b w:val="0"/>
                <w:sz w:val="22"/>
              </w:rPr>
              <w:t>1</w:t>
            </w:r>
            <w:r w:rsidRPr="00F32ED7">
              <w:rPr>
                <w:b w:val="0"/>
                <w:sz w:val="22"/>
              </w:rPr>
              <w:t>0/</w:t>
            </w:r>
            <w:r w:rsidR="00A34394" w:rsidRPr="00F32ED7">
              <w:rPr>
                <w:b w:val="0"/>
                <w:sz w:val="22"/>
              </w:rPr>
              <w:t>2024</w:t>
            </w:r>
          </w:p>
        </w:tc>
      </w:tr>
      <w:tr w:rsidR="005D7F9A" w:rsidRPr="00F32ED7" w14:paraId="00A60EEE" w14:textId="34BDEBB4" w:rsidTr="005D7F9A">
        <w:tc>
          <w:tcPr>
            <w:tcW w:w="1944" w:type="dxa"/>
            <w:tcBorders>
              <w:right w:val="single" w:sz="4" w:space="0" w:color="auto"/>
            </w:tcBorders>
          </w:tcPr>
          <w:p w14:paraId="08E741EE" w14:textId="047AA41A" w:rsidR="005D7F9A" w:rsidRPr="00F32ED7" w:rsidRDefault="005D7F9A" w:rsidP="0001275E">
            <w:pPr>
              <w:pStyle w:val="Heading1"/>
              <w:jc w:val="left"/>
              <w:rPr>
                <w:bCs/>
                <w:sz w:val="22"/>
              </w:rPr>
            </w:pPr>
            <w:r w:rsidRPr="00F32ED7">
              <w:rPr>
                <w:bCs/>
                <w:sz w:val="22"/>
              </w:rPr>
              <w:t>Assignment No.</w:t>
            </w:r>
          </w:p>
        </w:tc>
        <w:tc>
          <w:tcPr>
            <w:tcW w:w="2443" w:type="dxa"/>
            <w:gridSpan w:val="2"/>
            <w:tcBorders>
              <w:left w:val="single" w:sz="4" w:space="0" w:color="auto"/>
              <w:right w:val="single" w:sz="4" w:space="0" w:color="auto"/>
            </w:tcBorders>
          </w:tcPr>
          <w:p w14:paraId="2AD9020E" w14:textId="5660A36B" w:rsidR="005D7F9A" w:rsidRPr="00F32ED7" w:rsidRDefault="008C4098" w:rsidP="00250F67">
            <w:pPr>
              <w:pStyle w:val="Heading1"/>
              <w:jc w:val="left"/>
              <w:rPr>
                <w:b w:val="0"/>
                <w:sz w:val="22"/>
              </w:rPr>
            </w:pPr>
            <w:r w:rsidRPr="00F32ED7">
              <w:rPr>
                <w:b w:val="0"/>
                <w:sz w:val="22"/>
              </w:rPr>
              <w:t>1</w:t>
            </w:r>
          </w:p>
        </w:tc>
        <w:tc>
          <w:tcPr>
            <w:tcW w:w="2914" w:type="dxa"/>
            <w:gridSpan w:val="3"/>
            <w:tcBorders>
              <w:left w:val="single" w:sz="4" w:space="0" w:color="auto"/>
              <w:right w:val="single" w:sz="4" w:space="0" w:color="auto"/>
            </w:tcBorders>
          </w:tcPr>
          <w:p w14:paraId="6230AE92" w14:textId="0776ACB3" w:rsidR="005D7F9A" w:rsidRPr="00F32ED7" w:rsidRDefault="005D7F9A" w:rsidP="0001275E">
            <w:pPr>
              <w:pStyle w:val="Heading1"/>
              <w:jc w:val="left"/>
              <w:rPr>
                <w:b w:val="0"/>
                <w:sz w:val="22"/>
              </w:rPr>
            </w:pPr>
            <w:r w:rsidRPr="00F32ED7">
              <w:rPr>
                <w:b w:val="0"/>
                <w:sz w:val="22"/>
              </w:rPr>
              <w:t xml:space="preserve"> Assignment Submission Date:</w:t>
            </w:r>
          </w:p>
        </w:tc>
        <w:tc>
          <w:tcPr>
            <w:tcW w:w="2071" w:type="dxa"/>
            <w:tcBorders>
              <w:left w:val="single" w:sz="4" w:space="0" w:color="auto"/>
            </w:tcBorders>
          </w:tcPr>
          <w:p w14:paraId="75082A5C" w14:textId="0D358951" w:rsidR="005D7F9A" w:rsidRPr="00F32ED7" w:rsidRDefault="008C4098" w:rsidP="005D7F9A">
            <w:pPr>
              <w:pStyle w:val="Heading1"/>
              <w:jc w:val="left"/>
              <w:rPr>
                <w:b w:val="0"/>
                <w:sz w:val="22"/>
              </w:rPr>
            </w:pPr>
            <w:r w:rsidRPr="00F32ED7">
              <w:rPr>
                <w:b w:val="0"/>
                <w:sz w:val="22"/>
              </w:rPr>
              <w:t>20/10/2024</w:t>
            </w:r>
          </w:p>
        </w:tc>
      </w:tr>
      <w:tr w:rsidR="005D7F9A" w:rsidRPr="00F32ED7" w14:paraId="29D1F965" w14:textId="77777777" w:rsidTr="00EB6E51">
        <w:tc>
          <w:tcPr>
            <w:tcW w:w="1944" w:type="dxa"/>
            <w:tcBorders>
              <w:right w:val="single" w:sz="4" w:space="0" w:color="auto"/>
            </w:tcBorders>
          </w:tcPr>
          <w:p w14:paraId="6CD58F15" w14:textId="219DFEF6" w:rsidR="005D7F9A" w:rsidRPr="00F32ED7" w:rsidRDefault="005D7F9A" w:rsidP="0001275E">
            <w:pPr>
              <w:pStyle w:val="Heading1"/>
              <w:jc w:val="left"/>
              <w:rPr>
                <w:bCs/>
                <w:sz w:val="22"/>
              </w:rPr>
            </w:pPr>
            <w:r w:rsidRPr="00F32ED7">
              <w:rPr>
                <w:bCs/>
                <w:sz w:val="22"/>
              </w:rPr>
              <w:t>Trainee Name</w:t>
            </w:r>
          </w:p>
        </w:tc>
        <w:tc>
          <w:tcPr>
            <w:tcW w:w="7428" w:type="dxa"/>
            <w:gridSpan w:val="6"/>
            <w:tcBorders>
              <w:left w:val="single" w:sz="4" w:space="0" w:color="auto"/>
            </w:tcBorders>
          </w:tcPr>
          <w:p w14:paraId="33CBBB02" w14:textId="77777777" w:rsidR="005D7F9A" w:rsidRPr="00F32ED7" w:rsidRDefault="005D7F9A" w:rsidP="005D7F9A">
            <w:pPr>
              <w:pStyle w:val="Heading1"/>
              <w:jc w:val="left"/>
              <w:rPr>
                <w:b w:val="0"/>
                <w:sz w:val="22"/>
              </w:rPr>
            </w:pPr>
          </w:p>
        </w:tc>
      </w:tr>
      <w:tr w:rsidR="005D7F9A" w:rsidRPr="00F32ED7" w14:paraId="7F78B94B" w14:textId="77777777" w:rsidTr="005D7F9A">
        <w:tc>
          <w:tcPr>
            <w:tcW w:w="1944" w:type="dxa"/>
            <w:tcBorders>
              <w:right w:val="single" w:sz="4" w:space="0" w:color="auto"/>
            </w:tcBorders>
          </w:tcPr>
          <w:p w14:paraId="4A2E47EB" w14:textId="69036D0D" w:rsidR="005D7F9A" w:rsidRPr="00F32ED7" w:rsidRDefault="005D7F9A" w:rsidP="0001275E">
            <w:pPr>
              <w:pStyle w:val="Heading1"/>
              <w:jc w:val="left"/>
              <w:rPr>
                <w:bCs/>
                <w:sz w:val="22"/>
              </w:rPr>
            </w:pPr>
            <w:r w:rsidRPr="00F32ED7">
              <w:rPr>
                <w:bCs/>
                <w:sz w:val="22"/>
              </w:rPr>
              <w:t>Register N</w:t>
            </w:r>
            <w:r w:rsidR="0033508E" w:rsidRPr="00F32ED7">
              <w:rPr>
                <w:bCs/>
                <w:sz w:val="22"/>
              </w:rPr>
              <w:t>o.</w:t>
            </w:r>
          </w:p>
        </w:tc>
        <w:tc>
          <w:tcPr>
            <w:tcW w:w="2162" w:type="dxa"/>
            <w:tcBorders>
              <w:left w:val="single" w:sz="4" w:space="0" w:color="auto"/>
            </w:tcBorders>
          </w:tcPr>
          <w:p w14:paraId="63C64C82" w14:textId="77777777" w:rsidR="005D7F9A" w:rsidRPr="00F32ED7" w:rsidRDefault="005D7F9A" w:rsidP="005D7F9A">
            <w:pPr>
              <w:pStyle w:val="Heading1"/>
              <w:jc w:val="left"/>
              <w:rPr>
                <w:b w:val="0"/>
                <w:sz w:val="22"/>
              </w:rPr>
            </w:pPr>
          </w:p>
        </w:tc>
        <w:tc>
          <w:tcPr>
            <w:tcW w:w="1134" w:type="dxa"/>
            <w:gridSpan w:val="2"/>
            <w:tcBorders>
              <w:left w:val="single" w:sz="4" w:space="0" w:color="auto"/>
            </w:tcBorders>
          </w:tcPr>
          <w:p w14:paraId="25FE71D0" w14:textId="6F5AE4FA" w:rsidR="005D7F9A" w:rsidRPr="00F32ED7" w:rsidRDefault="005D7F9A" w:rsidP="005D7F9A">
            <w:pPr>
              <w:pStyle w:val="Heading1"/>
              <w:jc w:val="left"/>
              <w:rPr>
                <w:b w:val="0"/>
                <w:sz w:val="22"/>
              </w:rPr>
            </w:pPr>
            <w:r w:rsidRPr="00F32ED7">
              <w:rPr>
                <w:b w:val="0"/>
                <w:sz w:val="22"/>
              </w:rPr>
              <w:t>Email-Id</w:t>
            </w:r>
          </w:p>
        </w:tc>
        <w:tc>
          <w:tcPr>
            <w:tcW w:w="4132" w:type="dxa"/>
            <w:gridSpan w:val="3"/>
            <w:tcBorders>
              <w:left w:val="single" w:sz="4" w:space="0" w:color="auto"/>
            </w:tcBorders>
          </w:tcPr>
          <w:p w14:paraId="6C89D9E3" w14:textId="7CAD78C1" w:rsidR="005D7F9A" w:rsidRPr="00F32ED7" w:rsidRDefault="005D7F9A" w:rsidP="005D7F9A">
            <w:pPr>
              <w:pStyle w:val="Heading1"/>
              <w:jc w:val="left"/>
              <w:rPr>
                <w:b w:val="0"/>
                <w:sz w:val="22"/>
              </w:rPr>
            </w:pPr>
          </w:p>
        </w:tc>
      </w:tr>
      <w:tr w:rsidR="00BC3420" w:rsidRPr="00F32ED7" w14:paraId="4767D64A" w14:textId="77777777" w:rsidTr="005D7F9A">
        <w:tc>
          <w:tcPr>
            <w:tcW w:w="1944" w:type="dxa"/>
            <w:tcBorders>
              <w:right w:val="single" w:sz="4" w:space="0" w:color="auto"/>
            </w:tcBorders>
          </w:tcPr>
          <w:p w14:paraId="19BA4364" w14:textId="113F98C8" w:rsidR="00BC3420" w:rsidRPr="00F32ED7" w:rsidRDefault="005D7F9A" w:rsidP="0001275E">
            <w:pPr>
              <w:pStyle w:val="Heading1"/>
              <w:jc w:val="left"/>
              <w:rPr>
                <w:bCs/>
                <w:sz w:val="22"/>
              </w:rPr>
            </w:pPr>
            <w:r w:rsidRPr="00F32ED7">
              <w:rPr>
                <w:bCs/>
                <w:sz w:val="22"/>
              </w:rPr>
              <w:t>Program Leader</w:t>
            </w:r>
            <w:r w:rsidR="00BC3420" w:rsidRPr="00F32ED7">
              <w:rPr>
                <w:bCs/>
                <w:sz w:val="22"/>
              </w:rPr>
              <w:t>(s)</w:t>
            </w:r>
          </w:p>
        </w:tc>
        <w:tc>
          <w:tcPr>
            <w:tcW w:w="7428" w:type="dxa"/>
            <w:gridSpan w:val="6"/>
            <w:tcBorders>
              <w:left w:val="single" w:sz="4" w:space="0" w:color="auto"/>
            </w:tcBorders>
          </w:tcPr>
          <w:p w14:paraId="30DCD5A1" w14:textId="77777777" w:rsidR="00BC3420" w:rsidRPr="00F32ED7" w:rsidRDefault="00BC3420" w:rsidP="0001275E">
            <w:pPr>
              <w:pStyle w:val="Heading1"/>
              <w:jc w:val="left"/>
              <w:rPr>
                <w:b w:val="0"/>
                <w:sz w:val="22"/>
              </w:rPr>
            </w:pPr>
          </w:p>
          <w:p w14:paraId="19B81E1C" w14:textId="4375719C" w:rsidR="00EA2D14" w:rsidRPr="00F32ED7" w:rsidRDefault="00EA2D14" w:rsidP="00EA2D14">
            <w:pPr>
              <w:rPr>
                <w:lang w:val="en-GB"/>
              </w:rPr>
            </w:pPr>
          </w:p>
        </w:tc>
      </w:tr>
    </w:tbl>
    <w:p w14:paraId="75949E9C" w14:textId="77777777" w:rsidR="00B44A86" w:rsidRPr="00F32ED7" w:rsidRDefault="00B44A86">
      <w:pPr>
        <w:rPr>
          <w:sz w:val="14"/>
        </w:rPr>
      </w:pPr>
    </w:p>
    <w:tbl>
      <w:tblPr>
        <w:tblStyle w:val="TableGrid"/>
        <w:tblW w:w="9372" w:type="dxa"/>
        <w:tblLook w:val="04A0" w:firstRow="1" w:lastRow="0" w:firstColumn="1" w:lastColumn="0" w:noHBand="0" w:noVBand="1"/>
      </w:tblPr>
      <w:tblGrid>
        <w:gridCol w:w="1980"/>
        <w:gridCol w:w="3402"/>
        <w:gridCol w:w="3990"/>
      </w:tblGrid>
      <w:tr w:rsidR="00BE4131" w:rsidRPr="00F32ED7" w14:paraId="487462B6" w14:textId="77777777" w:rsidTr="0001275E">
        <w:tc>
          <w:tcPr>
            <w:tcW w:w="9372" w:type="dxa"/>
            <w:gridSpan w:val="3"/>
          </w:tcPr>
          <w:p w14:paraId="6195BCAF" w14:textId="358215D8" w:rsidR="00BE4131" w:rsidRPr="00F32ED7" w:rsidRDefault="005D7F9A" w:rsidP="00BE4131">
            <w:pPr>
              <w:pStyle w:val="Heading1"/>
              <w:rPr>
                <w:sz w:val="20"/>
              </w:rPr>
            </w:pPr>
            <w:r w:rsidRPr="00F32ED7">
              <w:t xml:space="preserve">Provide details of team members if assignment work is done </w:t>
            </w:r>
            <w:r w:rsidR="008C4098" w:rsidRPr="00F32ED7">
              <w:t>by a</w:t>
            </w:r>
            <w:r w:rsidRPr="00F32ED7">
              <w:t xml:space="preserve"> team </w:t>
            </w:r>
          </w:p>
        </w:tc>
      </w:tr>
      <w:tr w:rsidR="005D7F9A" w:rsidRPr="00F32ED7" w14:paraId="1CC9A206" w14:textId="77777777" w:rsidTr="005D7F9A">
        <w:trPr>
          <w:trHeight w:val="340"/>
        </w:trPr>
        <w:tc>
          <w:tcPr>
            <w:tcW w:w="1980" w:type="dxa"/>
            <w:tcBorders>
              <w:right w:val="single" w:sz="4" w:space="0" w:color="auto"/>
            </w:tcBorders>
            <w:vAlign w:val="center"/>
          </w:tcPr>
          <w:p w14:paraId="33FBB17E" w14:textId="362C5AF2" w:rsidR="005D7F9A" w:rsidRPr="00F32ED7" w:rsidRDefault="005D7F9A" w:rsidP="005D7F9A">
            <w:pPr>
              <w:pStyle w:val="Heading1"/>
              <w:rPr>
                <w:bCs/>
                <w:sz w:val="20"/>
              </w:rPr>
            </w:pPr>
            <w:r w:rsidRPr="00F32ED7">
              <w:rPr>
                <w:bCs/>
                <w:sz w:val="20"/>
              </w:rPr>
              <w:t>Reg</w:t>
            </w:r>
            <w:r w:rsidR="0033508E" w:rsidRPr="00F32ED7">
              <w:rPr>
                <w:bCs/>
                <w:sz w:val="20"/>
              </w:rPr>
              <w:t xml:space="preserve">ister </w:t>
            </w:r>
            <w:r w:rsidRPr="00F32ED7">
              <w:rPr>
                <w:bCs/>
                <w:sz w:val="20"/>
              </w:rPr>
              <w:t>No.</w:t>
            </w:r>
          </w:p>
        </w:tc>
        <w:tc>
          <w:tcPr>
            <w:tcW w:w="3402" w:type="dxa"/>
            <w:tcBorders>
              <w:left w:val="single" w:sz="4" w:space="0" w:color="auto"/>
              <w:right w:val="single" w:sz="4" w:space="0" w:color="auto"/>
            </w:tcBorders>
            <w:vAlign w:val="center"/>
          </w:tcPr>
          <w:p w14:paraId="5879B197" w14:textId="5190B634" w:rsidR="005D7F9A" w:rsidRPr="00F32ED7" w:rsidRDefault="005D7F9A" w:rsidP="005D7F9A">
            <w:pPr>
              <w:pStyle w:val="Heading1"/>
              <w:rPr>
                <w:bCs/>
                <w:sz w:val="20"/>
              </w:rPr>
            </w:pPr>
            <w:r w:rsidRPr="00F32ED7">
              <w:rPr>
                <w:bCs/>
                <w:sz w:val="20"/>
              </w:rPr>
              <w:t>Name of the Trainee</w:t>
            </w:r>
          </w:p>
        </w:tc>
        <w:tc>
          <w:tcPr>
            <w:tcW w:w="3990" w:type="dxa"/>
            <w:tcBorders>
              <w:left w:val="single" w:sz="4" w:space="0" w:color="auto"/>
            </w:tcBorders>
            <w:vAlign w:val="center"/>
          </w:tcPr>
          <w:p w14:paraId="4F9EDE79" w14:textId="15D0D3B7" w:rsidR="005D7F9A" w:rsidRPr="00F32ED7" w:rsidRDefault="005D7F9A" w:rsidP="005D7F9A">
            <w:pPr>
              <w:pStyle w:val="Heading1"/>
              <w:rPr>
                <w:bCs/>
                <w:sz w:val="20"/>
              </w:rPr>
            </w:pPr>
            <w:r w:rsidRPr="00F32ED7">
              <w:rPr>
                <w:bCs/>
                <w:sz w:val="20"/>
              </w:rPr>
              <w:t>Email -ID</w:t>
            </w:r>
          </w:p>
        </w:tc>
      </w:tr>
      <w:tr w:rsidR="005D7F9A" w:rsidRPr="00F32ED7" w14:paraId="4F93EA20" w14:textId="77777777" w:rsidTr="005D7F9A">
        <w:trPr>
          <w:trHeight w:val="340"/>
        </w:trPr>
        <w:tc>
          <w:tcPr>
            <w:tcW w:w="1980" w:type="dxa"/>
            <w:tcBorders>
              <w:right w:val="single" w:sz="4" w:space="0" w:color="auto"/>
            </w:tcBorders>
            <w:vAlign w:val="center"/>
          </w:tcPr>
          <w:p w14:paraId="45ACA073" w14:textId="6AE6BDBB" w:rsidR="005D7F9A" w:rsidRPr="00F32ED7" w:rsidRDefault="008C4098" w:rsidP="00153639">
            <w:pPr>
              <w:pStyle w:val="Heading1"/>
              <w:jc w:val="left"/>
              <w:rPr>
                <w:b w:val="0"/>
                <w:sz w:val="20"/>
              </w:rPr>
            </w:pPr>
            <w:r w:rsidRPr="00F32ED7">
              <w:rPr>
                <w:b w:val="0"/>
                <w:sz w:val="20"/>
              </w:rPr>
              <w:t>VLSI06</w:t>
            </w:r>
          </w:p>
        </w:tc>
        <w:tc>
          <w:tcPr>
            <w:tcW w:w="3402" w:type="dxa"/>
            <w:tcBorders>
              <w:left w:val="single" w:sz="4" w:space="0" w:color="auto"/>
              <w:right w:val="single" w:sz="4" w:space="0" w:color="auto"/>
            </w:tcBorders>
            <w:vAlign w:val="center"/>
          </w:tcPr>
          <w:p w14:paraId="0A94474E" w14:textId="204E9711" w:rsidR="005D7F9A" w:rsidRPr="00F32ED7" w:rsidRDefault="008C4098" w:rsidP="00153639">
            <w:pPr>
              <w:pStyle w:val="Heading1"/>
              <w:jc w:val="left"/>
              <w:rPr>
                <w:b w:val="0"/>
                <w:sz w:val="20"/>
              </w:rPr>
            </w:pPr>
            <w:r w:rsidRPr="00F32ED7">
              <w:rPr>
                <w:b w:val="0"/>
                <w:sz w:val="20"/>
              </w:rPr>
              <w:t>Chandan B K</w:t>
            </w:r>
          </w:p>
        </w:tc>
        <w:tc>
          <w:tcPr>
            <w:tcW w:w="3990" w:type="dxa"/>
            <w:tcBorders>
              <w:left w:val="single" w:sz="4" w:space="0" w:color="auto"/>
            </w:tcBorders>
            <w:vAlign w:val="center"/>
          </w:tcPr>
          <w:p w14:paraId="7580218C" w14:textId="45DDF85E" w:rsidR="005D7F9A" w:rsidRPr="00F32ED7" w:rsidRDefault="008C4098" w:rsidP="00153639">
            <w:pPr>
              <w:pStyle w:val="Heading1"/>
              <w:jc w:val="left"/>
              <w:rPr>
                <w:sz w:val="20"/>
              </w:rPr>
            </w:pPr>
            <w:r w:rsidRPr="00F32ED7">
              <w:rPr>
                <w:sz w:val="20"/>
              </w:rPr>
              <w:t>Chaithra7204@gmail.com</w:t>
            </w:r>
          </w:p>
        </w:tc>
      </w:tr>
      <w:tr w:rsidR="005D7F9A" w:rsidRPr="00F32ED7" w14:paraId="1451932E" w14:textId="77777777" w:rsidTr="005D7F9A">
        <w:trPr>
          <w:trHeight w:val="340"/>
        </w:trPr>
        <w:tc>
          <w:tcPr>
            <w:tcW w:w="1980" w:type="dxa"/>
            <w:tcBorders>
              <w:right w:val="single" w:sz="4" w:space="0" w:color="auto"/>
            </w:tcBorders>
            <w:vAlign w:val="center"/>
          </w:tcPr>
          <w:p w14:paraId="5D601954" w14:textId="77777777" w:rsidR="005D7F9A" w:rsidRPr="00F32ED7" w:rsidRDefault="005D7F9A" w:rsidP="00153639">
            <w:pPr>
              <w:pStyle w:val="Heading1"/>
              <w:jc w:val="left"/>
              <w:rPr>
                <w:b w:val="0"/>
                <w:sz w:val="20"/>
              </w:rPr>
            </w:pPr>
          </w:p>
        </w:tc>
        <w:tc>
          <w:tcPr>
            <w:tcW w:w="3402" w:type="dxa"/>
            <w:tcBorders>
              <w:left w:val="single" w:sz="4" w:space="0" w:color="auto"/>
              <w:right w:val="single" w:sz="4" w:space="0" w:color="auto"/>
            </w:tcBorders>
            <w:vAlign w:val="center"/>
          </w:tcPr>
          <w:p w14:paraId="4AB89696" w14:textId="77777777" w:rsidR="005D7F9A" w:rsidRPr="00F32ED7" w:rsidRDefault="005D7F9A" w:rsidP="00153639">
            <w:pPr>
              <w:pStyle w:val="Heading1"/>
              <w:jc w:val="left"/>
              <w:rPr>
                <w:b w:val="0"/>
                <w:sz w:val="20"/>
              </w:rPr>
            </w:pPr>
          </w:p>
        </w:tc>
        <w:tc>
          <w:tcPr>
            <w:tcW w:w="3990" w:type="dxa"/>
            <w:tcBorders>
              <w:left w:val="single" w:sz="4" w:space="0" w:color="auto"/>
            </w:tcBorders>
            <w:vAlign w:val="center"/>
          </w:tcPr>
          <w:p w14:paraId="2675E7FD" w14:textId="77777777" w:rsidR="005D7F9A" w:rsidRPr="00F32ED7" w:rsidRDefault="005D7F9A" w:rsidP="00153639">
            <w:pPr>
              <w:pStyle w:val="Heading1"/>
              <w:jc w:val="left"/>
              <w:rPr>
                <w:sz w:val="20"/>
              </w:rPr>
            </w:pPr>
          </w:p>
        </w:tc>
      </w:tr>
      <w:tr w:rsidR="005D7F9A" w:rsidRPr="00F32ED7" w14:paraId="73082F73" w14:textId="77777777" w:rsidTr="005D7F9A">
        <w:trPr>
          <w:trHeight w:val="340"/>
        </w:trPr>
        <w:tc>
          <w:tcPr>
            <w:tcW w:w="1980" w:type="dxa"/>
            <w:tcBorders>
              <w:right w:val="single" w:sz="4" w:space="0" w:color="auto"/>
            </w:tcBorders>
            <w:vAlign w:val="center"/>
          </w:tcPr>
          <w:p w14:paraId="451DA1A8" w14:textId="77777777" w:rsidR="005D7F9A" w:rsidRPr="00F32ED7" w:rsidRDefault="005D7F9A" w:rsidP="00153639">
            <w:pPr>
              <w:pStyle w:val="Heading1"/>
              <w:jc w:val="left"/>
              <w:rPr>
                <w:b w:val="0"/>
                <w:sz w:val="20"/>
              </w:rPr>
            </w:pPr>
          </w:p>
        </w:tc>
        <w:tc>
          <w:tcPr>
            <w:tcW w:w="3402" w:type="dxa"/>
            <w:tcBorders>
              <w:left w:val="single" w:sz="4" w:space="0" w:color="auto"/>
              <w:right w:val="single" w:sz="4" w:space="0" w:color="auto"/>
            </w:tcBorders>
            <w:vAlign w:val="center"/>
          </w:tcPr>
          <w:p w14:paraId="1CCF8F30" w14:textId="77777777" w:rsidR="005D7F9A" w:rsidRPr="00F32ED7" w:rsidRDefault="005D7F9A" w:rsidP="00153639">
            <w:pPr>
              <w:pStyle w:val="Heading1"/>
              <w:jc w:val="left"/>
              <w:rPr>
                <w:b w:val="0"/>
                <w:sz w:val="20"/>
              </w:rPr>
            </w:pPr>
          </w:p>
        </w:tc>
        <w:tc>
          <w:tcPr>
            <w:tcW w:w="3990" w:type="dxa"/>
            <w:tcBorders>
              <w:left w:val="single" w:sz="4" w:space="0" w:color="auto"/>
            </w:tcBorders>
            <w:vAlign w:val="center"/>
          </w:tcPr>
          <w:p w14:paraId="61B4E027" w14:textId="77777777" w:rsidR="005D7F9A" w:rsidRPr="00F32ED7" w:rsidRDefault="005D7F9A" w:rsidP="00153639">
            <w:pPr>
              <w:pStyle w:val="Heading1"/>
              <w:jc w:val="left"/>
              <w:rPr>
                <w:sz w:val="20"/>
              </w:rPr>
            </w:pPr>
          </w:p>
        </w:tc>
      </w:tr>
      <w:tr w:rsidR="00BC1FCE" w:rsidRPr="00F32ED7" w14:paraId="49F609EC" w14:textId="77777777" w:rsidTr="005D7F9A">
        <w:trPr>
          <w:trHeight w:val="340"/>
        </w:trPr>
        <w:tc>
          <w:tcPr>
            <w:tcW w:w="1980" w:type="dxa"/>
            <w:tcBorders>
              <w:right w:val="single" w:sz="4" w:space="0" w:color="auto"/>
            </w:tcBorders>
            <w:vAlign w:val="center"/>
          </w:tcPr>
          <w:p w14:paraId="717F707A" w14:textId="77777777" w:rsidR="00BC1FCE" w:rsidRPr="00F32ED7" w:rsidRDefault="00BC1FCE" w:rsidP="00153639">
            <w:pPr>
              <w:pStyle w:val="Heading1"/>
              <w:jc w:val="left"/>
              <w:rPr>
                <w:b w:val="0"/>
                <w:sz w:val="20"/>
              </w:rPr>
            </w:pPr>
          </w:p>
        </w:tc>
        <w:tc>
          <w:tcPr>
            <w:tcW w:w="3402" w:type="dxa"/>
            <w:tcBorders>
              <w:left w:val="single" w:sz="4" w:space="0" w:color="auto"/>
              <w:right w:val="single" w:sz="4" w:space="0" w:color="auto"/>
            </w:tcBorders>
            <w:vAlign w:val="center"/>
          </w:tcPr>
          <w:p w14:paraId="410AF72D" w14:textId="77777777" w:rsidR="00BC1FCE" w:rsidRPr="00F32ED7" w:rsidRDefault="00BC1FCE" w:rsidP="00153639">
            <w:pPr>
              <w:pStyle w:val="Heading1"/>
              <w:jc w:val="left"/>
              <w:rPr>
                <w:b w:val="0"/>
                <w:sz w:val="20"/>
              </w:rPr>
            </w:pPr>
          </w:p>
        </w:tc>
        <w:tc>
          <w:tcPr>
            <w:tcW w:w="3990" w:type="dxa"/>
            <w:tcBorders>
              <w:left w:val="single" w:sz="4" w:space="0" w:color="auto"/>
            </w:tcBorders>
            <w:vAlign w:val="center"/>
          </w:tcPr>
          <w:p w14:paraId="5CB940C1" w14:textId="77777777" w:rsidR="00BC1FCE" w:rsidRPr="00F32ED7" w:rsidRDefault="00BC1FCE" w:rsidP="00153639">
            <w:pPr>
              <w:pStyle w:val="Heading1"/>
              <w:jc w:val="left"/>
              <w:rPr>
                <w:sz w:val="20"/>
              </w:rPr>
            </w:pPr>
          </w:p>
        </w:tc>
      </w:tr>
    </w:tbl>
    <w:p w14:paraId="7E598064" w14:textId="77777777" w:rsidR="00150E18" w:rsidRPr="00F32ED7" w:rsidRDefault="00150E18">
      <w:pPr>
        <w:rPr>
          <w:sz w:val="4"/>
        </w:rPr>
      </w:pP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540"/>
        <w:gridCol w:w="24"/>
        <w:gridCol w:w="6666"/>
        <w:gridCol w:w="850"/>
        <w:gridCol w:w="709"/>
      </w:tblGrid>
      <w:tr w:rsidR="00EA2D14" w:rsidRPr="00F32ED7" w14:paraId="623A6FEB" w14:textId="77777777" w:rsidTr="00EA2D14">
        <w:trPr>
          <w:cantSplit/>
          <w:trHeight w:val="165"/>
          <w:tblHeader/>
        </w:trPr>
        <w:tc>
          <w:tcPr>
            <w:tcW w:w="9341" w:type="dxa"/>
            <w:gridSpan w:val="6"/>
            <w:tcBorders>
              <w:top w:val="double" w:sz="4" w:space="0" w:color="auto"/>
              <w:left w:val="double" w:sz="4" w:space="0" w:color="auto"/>
              <w:right w:val="double" w:sz="4" w:space="0" w:color="auto"/>
            </w:tcBorders>
            <w:vAlign w:val="center"/>
          </w:tcPr>
          <w:p w14:paraId="60A62DDD" w14:textId="76BE8C84" w:rsidR="00EA2D14" w:rsidRPr="00F32ED7" w:rsidRDefault="00EA2D14" w:rsidP="007B137C">
            <w:pPr>
              <w:pStyle w:val="Title"/>
              <w:rPr>
                <w:rFonts w:ascii="Times New Roman" w:hAnsi="Times New Roman" w:cs="Times New Roman"/>
                <w:sz w:val="22"/>
                <w:szCs w:val="22"/>
                <w:u w:val="none"/>
              </w:rPr>
            </w:pPr>
            <w:r w:rsidRPr="00F32ED7">
              <w:rPr>
                <w:rFonts w:ascii="Times New Roman" w:hAnsi="Times New Roman" w:cs="Times New Roman"/>
                <w:sz w:val="22"/>
                <w:szCs w:val="22"/>
                <w:u w:val="none"/>
              </w:rPr>
              <w:t>To Be Filled by the Faculty Members</w:t>
            </w:r>
          </w:p>
        </w:tc>
      </w:tr>
      <w:tr w:rsidR="00191F43" w:rsidRPr="00F32ED7" w14:paraId="18FADAB7" w14:textId="3C2B28E9" w:rsidTr="00BC1FCE">
        <w:trPr>
          <w:cantSplit/>
          <w:trHeight w:val="165"/>
          <w:tblHeader/>
        </w:trPr>
        <w:tc>
          <w:tcPr>
            <w:tcW w:w="552" w:type="dxa"/>
            <w:vMerge w:val="restart"/>
            <w:tcBorders>
              <w:top w:val="double" w:sz="4" w:space="0" w:color="auto"/>
              <w:left w:val="double" w:sz="4" w:space="0" w:color="auto"/>
            </w:tcBorders>
            <w:textDirection w:val="btLr"/>
            <w:vAlign w:val="center"/>
          </w:tcPr>
          <w:p w14:paraId="5F33D5A1" w14:textId="77777777" w:rsidR="00191F43" w:rsidRPr="00F32ED7" w:rsidRDefault="00191F43" w:rsidP="00A529CC">
            <w:pPr>
              <w:pStyle w:val="Title"/>
              <w:ind w:left="113" w:right="113"/>
              <w:jc w:val="left"/>
              <w:rPr>
                <w:rFonts w:ascii="Times New Roman" w:hAnsi="Times New Roman" w:cs="Times New Roman"/>
                <w:sz w:val="22"/>
                <w:szCs w:val="22"/>
                <w:u w:val="none"/>
              </w:rPr>
            </w:pPr>
            <w:r w:rsidRPr="00F32ED7">
              <w:rPr>
                <w:rFonts w:ascii="Times New Roman" w:hAnsi="Times New Roman" w:cs="Times New Roman"/>
                <w:sz w:val="22"/>
                <w:szCs w:val="22"/>
                <w:u w:val="none"/>
              </w:rPr>
              <w:t>Sections</w:t>
            </w:r>
          </w:p>
        </w:tc>
        <w:tc>
          <w:tcPr>
            <w:tcW w:w="7230" w:type="dxa"/>
            <w:gridSpan w:val="3"/>
            <w:vMerge w:val="restart"/>
            <w:tcBorders>
              <w:top w:val="double" w:sz="4" w:space="0" w:color="auto"/>
            </w:tcBorders>
            <w:vAlign w:val="center"/>
          </w:tcPr>
          <w:p w14:paraId="62976DE8" w14:textId="77777777" w:rsidR="00191F43" w:rsidRPr="00F32ED7" w:rsidRDefault="00191F43" w:rsidP="00D4127A">
            <w:pPr>
              <w:pStyle w:val="Title"/>
              <w:ind w:left="190"/>
              <w:rPr>
                <w:rFonts w:ascii="Times New Roman" w:hAnsi="Times New Roman" w:cs="Times New Roman"/>
                <w:sz w:val="22"/>
                <w:szCs w:val="22"/>
                <w:u w:val="none"/>
              </w:rPr>
            </w:pPr>
            <w:r w:rsidRPr="00F32ED7">
              <w:rPr>
                <w:rFonts w:ascii="Times New Roman" w:hAnsi="Times New Roman" w:cs="Times New Roman"/>
                <w:sz w:val="22"/>
                <w:szCs w:val="22"/>
                <w:u w:val="none"/>
              </w:rPr>
              <w:t>Marking Scheme</w:t>
            </w:r>
          </w:p>
        </w:tc>
        <w:tc>
          <w:tcPr>
            <w:tcW w:w="1559" w:type="dxa"/>
            <w:gridSpan w:val="2"/>
            <w:tcBorders>
              <w:top w:val="double" w:sz="4" w:space="0" w:color="auto"/>
              <w:bottom w:val="single" w:sz="4" w:space="0" w:color="auto"/>
              <w:right w:val="double" w:sz="4" w:space="0" w:color="auto"/>
            </w:tcBorders>
            <w:vAlign w:val="center"/>
          </w:tcPr>
          <w:p w14:paraId="6660571D" w14:textId="04CB24EC" w:rsidR="00191F43" w:rsidRPr="00F32ED7" w:rsidRDefault="00191F43" w:rsidP="007B137C">
            <w:pPr>
              <w:pStyle w:val="Title"/>
              <w:rPr>
                <w:rFonts w:ascii="Times New Roman" w:hAnsi="Times New Roman" w:cs="Times New Roman"/>
                <w:sz w:val="22"/>
                <w:szCs w:val="22"/>
                <w:u w:val="none"/>
              </w:rPr>
            </w:pPr>
            <w:r w:rsidRPr="00F32ED7">
              <w:rPr>
                <w:rFonts w:ascii="Times New Roman" w:hAnsi="Times New Roman" w:cs="Times New Roman"/>
                <w:sz w:val="22"/>
                <w:szCs w:val="22"/>
                <w:u w:val="none"/>
              </w:rPr>
              <w:t>`Marks</w:t>
            </w:r>
          </w:p>
        </w:tc>
      </w:tr>
      <w:tr w:rsidR="00191F43" w:rsidRPr="00F32ED7" w14:paraId="0CC9E2AC" w14:textId="77777777" w:rsidTr="00BC1FCE">
        <w:trPr>
          <w:cantSplit/>
          <w:trHeight w:val="952"/>
          <w:tblHeader/>
        </w:trPr>
        <w:tc>
          <w:tcPr>
            <w:tcW w:w="552" w:type="dxa"/>
            <w:vMerge/>
            <w:tcBorders>
              <w:left w:val="double" w:sz="4" w:space="0" w:color="auto"/>
              <w:bottom w:val="double" w:sz="4" w:space="0" w:color="auto"/>
            </w:tcBorders>
            <w:vAlign w:val="center"/>
          </w:tcPr>
          <w:p w14:paraId="6AA55686" w14:textId="77777777" w:rsidR="00191F43" w:rsidRPr="00F32ED7" w:rsidRDefault="00191F43" w:rsidP="00773BD9">
            <w:pPr>
              <w:pStyle w:val="Title"/>
              <w:jc w:val="left"/>
              <w:rPr>
                <w:rFonts w:ascii="Times New Roman" w:hAnsi="Times New Roman" w:cs="Times New Roman"/>
                <w:sz w:val="22"/>
                <w:szCs w:val="22"/>
                <w:u w:val="none"/>
              </w:rPr>
            </w:pPr>
          </w:p>
        </w:tc>
        <w:tc>
          <w:tcPr>
            <w:tcW w:w="7230" w:type="dxa"/>
            <w:gridSpan w:val="3"/>
            <w:vMerge/>
            <w:tcBorders>
              <w:bottom w:val="double" w:sz="4" w:space="0" w:color="auto"/>
            </w:tcBorders>
            <w:vAlign w:val="center"/>
          </w:tcPr>
          <w:p w14:paraId="63F54DC9" w14:textId="77777777" w:rsidR="00191F43" w:rsidRPr="00F32ED7" w:rsidRDefault="00191F43" w:rsidP="007B137C">
            <w:pPr>
              <w:pStyle w:val="Title"/>
              <w:ind w:left="190"/>
              <w:rPr>
                <w:rFonts w:ascii="Times New Roman" w:hAnsi="Times New Roman" w:cs="Times New Roman"/>
                <w:sz w:val="22"/>
                <w:szCs w:val="22"/>
                <w:u w:val="none"/>
              </w:rPr>
            </w:pPr>
          </w:p>
        </w:tc>
        <w:tc>
          <w:tcPr>
            <w:tcW w:w="850" w:type="dxa"/>
            <w:tcBorders>
              <w:bottom w:val="double" w:sz="4" w:space="0" w:color="auto"/>
            </w:tcBorders>
            <w:textDirection w:val="btLr"/>
            <w:vAlign w:val="center"/>
          </w:tcPr>
          <w:p w14:paraId="54B60291" w14:textId="26CF17BE" w:rsidR="00191F43" w:rsidRPr="00F32ED7" w:rsidRDefault="00191F43" w:rsidP="001B1D2D">
            <w:pPr>
              <w:pStyle w:val="Title"/>
              <w:ind w:left="72"/>
              <w:jc w:val="left"/>
              <w:rPr>
                <w:rFonts w:ascii="Times New Roman" w:hAnsi="Times New Roman" w:cs="Times New Roman"/>
                <w:sz w:val="22"/>
                <w:szCs w:val="22"/>
                <w:u w:val="none"/>
              </w:rPr>
            </w:pPr>
            <w:r w:rsidRPr="00F32ED7">
              <w:rPr>
                <w:rFonts w:ascii="Times New Roman" w:hAnsi="Times New Roman" w:cs="Times New Roman"/>
                <w:sz w:val="22"/>
                <w:szCs w:val="22"/>
                <w:u w:val="none"/>
              </w:rPr>
              <w:t xml:space="preserve">Max </w:t>
            </w:r>
          </w:p>
        </w:tc>
        <w:tc>
          <w:tcPr>
            <w:tcW w:w="709" w:type="dxa"/>
            <w:tcBorders>
              <w:bottom w:val="double" w:sz="4" w:space="0" w:color="auto"/>
              <w:right w:val="double" w:sz="4" w:space="0" w:color="auto"/>
            </w:tcBorders>
            <w:textDirection w:val="btLr"/>
            <w:vAlign w:val="center"/>
          </w:tcPr>
          <w:p w14:paraId="658D59C1" w14:textId="71CE907D" w:rsidR="00191F43" w:rsidRPr="00F32ED7" w:rsidRDefault="00191F43" w:rsidP="001B1D2D">
            <w:pPr>
              <w:pStyle w:val="Title"/>
              <w:ind w:left="72"/>
              <w:jc w:val="left"/>
              <w:rPr>
                <w:rFonts w:ascii="Times New Roman" w:hAnsi="Times New Roman" w:cs="Times New Roman"/>
                <w:sz w:val="22"/>
                <w:szCs w:val="22"/>
                <w:u w:val="none"/>
              </w:rPr>
            </w:pPr>
            <w:r w:rsidRPr="00F32ED7">
              <w:rPr>
                <w:rFonts w:ascii="Times New Roman" w:hAnsi="Times New Roman" w:cs="Times New Roman"/>
                <w:sz w:val="22"/>
                <w:szCs w:val="22"/>
                <w:u w:val="none"/>
              </w:rPr>
              <w:t xml:space="preserve">Examiner </w:t>
            </w:r>
          </w:p>
        </w:tc>
      </w:tr>
      <w:tr w:rsidR="00191F43" w:rsidRPr="00F32ED7" w14:paraId="204B35BD" w14:textId="77777777" w:rsidTr="004B2D43">
        <w:trPr>
          <w:cantSplit/>
          <w:trHeight w:val="303"/>
        </w:trPr>
        <w:tc>
          <w:tcPr>
            <w:tcW w:w="552" w:type="dxa"/>
            <w:vMerge w:val="restart"/>
            <w:tcBorders>
              <w:top w:val="double" w:sz="4" w:space="0" w:color="auto"/>
              <w:left w:val="double" w:sz="4" w:space="0" w:color="auto"/>
            </w:tcBorders>
            <w:textDirection w:val="btLr"/>
            <w:vAlign w:val="center"/>
          </w:tcPr>
          <w:p w14:paraId="380995AF" w14:textId="77777777" w:rsidR="00191F43" w:rsidRPr="00F32ED7" w:rsidRDefault="00191F43" w:rsidP="00BC3F63">
            <w:pPr>
              <w:pStyle w:val="Title"/>
              <w:tabs>
                <w:tab w:val="num" w:pos="1630"/>
              </w:tabs>
              <w:ind w:right="113"/>
              <w:rPr>
                <w:rFonts w:ascii="Times New Roman" w:hAnsi="Times New Roman" w:cs="Times New Roman"/>
                <w:bCs w:val="0"/>
                <w:sz w:val="20"/>
                <w:szCs w:val="20"/>
                <w:u w:val="none"/>
              </w:rPr>
            </w:pPr>
            <w:r w:rsidRPr="00F32ED7">
              <w:rPr>
                <w:rFonts w:ascii="Times New Roman" w:hAnsi="Times New Roman" w:cs="Times New Roman"/>
                <w:bCs w:val="0"/>
                <w:sz w:val="20"/>
                <w:szCs w:val="20"/>
                <w:u w:val="none"/>
              </w:rPr>
              <w:t>Part-A</w:t>
            </w:r>
          </w:p>
        </w:tc>
        <w:tc>
          <w:tcPr>
            <w:tcW w:w="540" w:type="dxa"/>
            <w:tcBorders>
              <w:top w:val="double" w:sz="4" w:space="0" w:color="auto"/>
            </w:tcBorders>
          </w:tcPr>
          <w:p w14:paraId="62C03310" w14:textId="77777777"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A.1</w:t>
            </w:r>
          </w:p>
        </w:tc>
        <w:tc>
          <w:tcPr>
            <w:tcW w:w="6690" w:type="dxa"/>
            <w:gridSpan w:val="2"/>
            <w:tcBorders>
              <w:top w:val="double" w:sz="4" w:space="0" w:color="auto"/>
            </w:tcBorders>
          </w:tcPr>
          <w:p w14:paraId="0273DA83" w14:textId="717123FA"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Introduction to the Problem Statement</w:t>
            </w:r>
          </w:p>
        </w:tc>
        <w:tc>
          <w:tcPr>
            <w:tcW w:w="850" w:type="dxa"/>
            <w:tcBorders>
              <w:top w:val="double" w:sz="4" w:space="0" w:color="auto"/>
            </w:tcBorders>
            <w:vAlign w:val="center"/>
          </w:tcPr>
          <w:p w14:paraId="31928412" w14:textId="7BBEB2F1" w:rsidR="00191F43" w:rsidRPr="00F32ED7" w:rsidRDefault="00191F43" w:rsidP="00E94BF1">
            <w:pPr>
              <w:jc w:val="center"/>
              <w:rPr>
                <w:b/>
                <w:bCs/>
                <w:sz w:val="20"/>
                <w:szCs w:val="18"/>
              </w:rPr>
            </w:pPr>
          </w:p>
        </w:tc>
        <w:tc>
          <w:tcPr>
            <w:tcW w:w="709" w:type="dxa"/>
            <w:tcBorders>
              <w:top w:val="double" w:sz="4" w:space="0" w:color="auto"/>
              <w:right w:val="single" w:sz="4" w:space="0" w:color="auto"/>
            </w:tcBorders>
            <w:vAlign w:val="center"/>
          </w:tcPr>
          <w:p w14:paraId="5CE16E06" w14:textId="77777777" w:rsidR="00191F43" w:rsidRPr="00F32ED7" w:rsidRDefault="00191F43" w:rsidP="00E94BF1">
            <w:pPr>
              <w:pStyle w:val="Title"/>
              <w:rPr>
                <w:rFonts w:ascii="Times New Roman" w:hAnsi="Times New Roman" w:cs="Times New Roman"/>
                <w:b w:val="0"/>
                <w:bCs w:val="0"/>
                <w:sz w:val="20"/>
                <w:szCs w:val="18"/>
                <w:u w:val="none"/>
              </w:rPr>
            </w:pPr>
          </w:p>
        </w:tc>
      </w:tr>
      <w:tr w:rsidR="00191F43" w:rsidRPr="00F32ED7" w14:paraId="67E03A33" w14:textId="77777777" w:rsidTr="004B2D43">
        <w:trPr>
          <w:cantSplit/>
          <w:trHeight w:val="332"/>
        </w:trPr>
        <w:tc>
          <w:tcPr>
            <w:tcW w:w="552" w:type="dxa"/>
            <w:vMerge/>
            <w:tcBorders>
              <w:left w:val="double" w:sz="4" w:space="0" w:color="auto"/>
            </w:tcBorders>
            <w:textDirection w:val="btLr"/>
            <w:vAlign w:val="center"/>
          </w:tcPr>
          <w:p w14:paraId="00594903" w14:textId="77777777" w:rsidR="00191F43" w:rsidRPr="00F32ED7" w:rsidRDefault="00191F43" w:rsidP="00BC3F6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4" w:space="0" w:color="auto"/>
            </w:tcBorders>
          </w:tcPr>
          <w:p w14:paraId="7C52B826" w14:textId="77777777"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A.2</w:t>
            </w:r>
          </w:p>
        </w:tc>
        <w:tc>
          <w:tcPr>
            <w:tcW w:w="6690" w:type="dxa"/>
            <w:gridSpan w:val="2"/>
            <w:tcBorders>
              <w:top w:val="single" w:sz="4" w:space="0" w:color="auto"/>
            </w:tcBorders>
          </w:tcPr>
          <w:p w14:paraId="0C6F95A0" w14:textId="0332AD2C"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 xml:space="preserve">Envisaged Outcomes </w:t>
            </w:r>
          </w:p>
        </w:tc>
        <w:tc>
          <w:tcPr>
            <w:tcW w:w="850" w:type="dxa"/>
            <w:tcBorders>
              <w:top w:val="single" w:sz="4" w:space="0" w:color="auto"/>
            </w:tcBorders>
          </w:tcPr>
          <w:p w14:paraId="2FCBDABE" w14:textId="5DE3B000" w:rsidR="00191F43" w:rsidRPr="00F32ED7" w:rsidRDefault="00191F43" w:rsidP="00E94BF1">
            <w:pPr>
              <w:jc w:val="center"/>
              <w:rPr>
                <w:sz w:val="20"/>
                <w:szCs w:val="18"/>
              </w:rPr>
            </w:pPr>
          </w:p>
        </w:tc>
        <w:tc>
          <w:tcPr>
            <w:tcW w:w="709" w:type="dxa"/>
            <w:tcBorders>
              <w:top w:val="single" w:sz="4" w:space="0" w:color="auto"/>
              <w:right w:val="single" w:sz="4" w:space="0" w:color="auto"/>
            </w:tcBorders>
            <w:vAlign w:val="center"/>
          </w:tcPr>
          <w:p w14:paraId="3A9366AB" w14:textId="77777777" w:rsidR="00191F43" w:rsidRPr="00F32ED7" w:rsidRDefault="00191F43" w:rsidP="00E94BF1">
            <w:pPr>
              <w:pStyle w:val="Title"/>
              <w:rPr>
                <w:rFonts w:ascii="Times New Roman" w:hAnsi="Times New Roman" w:cs="Times New Roman"/>
                <w:b w:val="0"/>
                <w:bCs w:val="0"/>
                <w:sz w:val="20"/>
                <w:szCs w:val="18"/>
                <w:u w:val="none"/>
              </w:rPr>
            </w:pPr>
          </w:p>
        </w:tc>
      </w:tr>
      <w:tr w:rsidR="00191F43" w:rsidRPr="00F32ED7" w14:paraId="7039DB95" w14:textId="77777777" w:rsidTr="004B2D43">
        <w:trPr>
          <w:cantSplit/>
          <w:trHeight w:val="332"/>
        </w:trPr>
        <w:tc>
          <w:tcPr>
            <w:tcW w:w="552" w:type="dxa"/>
            <w:vMerge/>
            <w:tcBorders>
              <w:left w:val="double" w:sz="4" w:space="0" w:color="auto"/>
            </w:tcBorders>
            <w:textDirection w:val="btLr"/>
            <w:vAlign w:val="center"/>
          </w:tcPr>
          <w:p w14:paraId="2025A86C" w14:textId="77777777" w:rsidR="00191F43" w:rsidRPr="00F32ED7" w:rsidRDefault="00191F43" w:rsidP="00BC3F6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4" w:space="0" w:color="auto"/>
            </w:tcBorders>
          </w:tcPr>
          <w:p w14:paraId="5FBAEE4E" w14:textId="77777777"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A.3</w:t>
            </w:r>
          </w:p>
        </w:tc>
        <w:tc>
          <w:tcPr>
            <w:tcW w:w="6690" w:type="dxa"/>
            <w:gridSpan w:val="2"/>
            <w:tcBorders>
              <w:top w:val="single" w:sz="4" w:space="0" w:color="auto"/>
            </w:tcBorders>
          </w:tcPr>
          <w:p w14:paraId="21551395" w14:textId="772D3240" w:rsidR="00191F43" w:rsidRPr="00F32ED7" w:rsidRDefault="00191F43" w:rsidP="00E94BF1">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 xml:space="preserve">Relevance of the Problem </w:t>
            </w:r>
          </w:p>
        </w:tc>
        <w:tc>
          <w:tcPr>
            <w:tcW w:w="850" w:type="dxa"/>
            <w:tcBorders>
              <w:top w:val="single" w:sz="4" w:space="0" w:color="auto"/>
            </w:tcBorders>
          </w:tcPr>
          <w:p w14:paraId="57DD0E86" w14:textId="02E3D1EF" w:rsidR="00191F43" w:rsidRPr="00F32ED7" w:rsidRDefault="00191F43" w:rsidP="00E94BF1">
            <w:pPr>
              <w:jc w:val="center"/>
              <w:rPr>
                <w:sz w:val="20"/>
                <w:szCs w:val="18"/>
              </w:rPr>
            </w:pPr>
          </w:p>
        </w:tc>
        <w:tc>
          <w:tcPr>
            <w:tcW w:w="709" w:type="dxa"/>
            <w:tcBorders>
              <w:top w:val="single" w:sz="4" w:space="0" w:color="auto"/>
              <w:right w:val="single" w:sz="4" w:space="0" w:color="auto"/>
            </w:tcBorders>
            <w:vAlign w:val="center"/>
          </w:tcPr>
          <w:p w14:paraId="56830AE3" w14:textId="77777777" w:rsidR="00191F43" w:rsidRPr="00F32ED7" w:rsidRDefault="00191F43" w:rsidP="00E94BF1">
            <w:pPr>
              <w:pStyle w:val="Title"/>
              <w:rPr>
                <w:rFonts w:ascii="Times New Roman" w:hAnsi="Times New Roman" w:cs="Times New Roman"/>
                <w:b w:val="0"/>
                <w:bCs w:val="0"/>
                <w:sz w:val="20"/>
                <w:szCs w:val="18"/>
                <w:u w:val="none"/>
              </w:rPr>
            </w:pPr>
          </w:p>
        </w:tc>
      </w:tr>
      <w:tr w:rsidR="00191F43" w:rsidRPr="00F32ED7" w14:paraId="45EF31F0" w14:textId="77777777" w:rsidTr="004B2D43">
        <w:trPr>
          <w:cantSplit/>
          <w:trHeight w:val="131"/>
        </w:trPr>
        <w:tc>
          <w:tcPr>
            <w:tcW w:w="552" w:type="dxa"/>
            <w:vMerge/>
            <w:tcBorders>
              <w:left w:val="double" w:sz="4" w:space="0" w:color="auto"/>
              <w:bottom w:val="double" w:sz="4" w:space="0" w:color="auto"/>
            </w:tcBorders>
            <w:textDirection w:val="btLr"/>
            <w:vAlign w:val="center"/>
          </w:tcPr>
          <w:p w14:paraId="0DF7B1E5" w14:textId="77777777" w:rsidR="00191F43" w:rsidRPr="00F32ED7" w:rsidRDefault="00191F43" w:rsidP="00CA3E93">
            <w:pPr>
              <w:pStyle w:val="Title"/>
              <w:tabs>
                <w:tab w:val="num" w:pos="1630"/>
              </w:tabs>
              <w:ind w:left="113" w:right="113"/>
              <w:rPr>
                <w:rFonts w:ascii="Times New Roman" w:hAnsi="Times New Roman" w:cs="Times New Roman"/>
                <w:b w:val="0"/>
                <w:bCs w:val="0"/>
                <w:sz w:val="20"/>
                <w:szCs w:val="20"/>
                <w:u w:val="none"/>
              </w:rPr>
            </w:pPr>
          </w:p>
        </w:tc>
        <w:tc>
          <w:tcPr>
            <w:tcW w:w="7230" w:type="dxa"/>
            <w:gridSpan w:val="3"/>
            <w:tcBorders>
              <w:top w:val="single" w:sz="4" w:space="0" w:color="auto"/>
              <w:bottom w:val="double" w:sz="4" w:space="0" w:color="auto"/>
            </w:tcBorders>
            <w:vAlign w:val="center"/>
          </w:tcPr>
          <w:p w14:paraId="5CEDDCC7" w14:textId="1FF64979" w:rsidR="00191F43" w:rsidRPr="00F32ED7" w:rsidRDefault="00191F43" w:rsidP="004B2D43">
            <w:pPr>
              <w:pStyle w:val="Title"/>
              <w:rPr>
                <w:rFonts w:ascii="Times New Roman" w:hAnsi="Times New Roman" w:cs="Times New Roman"/>
                <w:bCs w:val="0"/>
                <w:sz w:val="20"/>
                <w:szCs w:val="18"/>
                <w:u w:val="none"/>
              </w:rPr>
            </w:pPr>
            <w:r w:rsidRPr="00F32ED7">
              <w:rPr>
                <w:rFonts w:ascii="Times New Roman" w:hAnsi="Times New Roman" w:cs="Times New Roman"/>
                <w:bCs w:val="0"/>
                <w:sz w:val="20"/>
                <w:szCs w:val="18"/>
                <w:u w:val="none"/>
              </w:rPr>
              <w:t>Sub-Total</w:t>
            </w:r>
          </w:p>
        </w:tc>
        <w:tc>
          <w:tcPr>
            <w:tcW w:w="850" w:type="dxa"/>
            <w:tcBorders>
              <w:top w:val="single" w:sz="4" w:space="0" w:color="auto"/>
              <w:bottom w:val="double" w:sz="4" w:space="0" w:color="auto"/>
            </w:tcBorders>
            <w:vAlign w:val="center"/>
          </w:tcPr>
          <w:p w14:paraId="2C3BB475" w14:textId="0C28FBF5" w:rsidR="00191F43" w:rsidRPr="00F32ED7" w:rsidRDefault="00191F43" w:rsidP="004B2D43">
            <w:pPr>
              <w:jc w:val="center"/>
              <w:rPr>
                <w:b/>
                <w:bCs/>
                <w:sz w:val="20"/>
                <w:szCs w:val="18"/>
              </w:rPr>
            </w:pPr>
          </w:p>
        </w:tc>
        <w:tc>
          <w:tcPr>
            <w:tcW w:w="709" w:type="dxa"/>
            <w:tcBorders>
              <w:top w:val="single" w:sz="4" w:space="0" w:color="auto"/>
              <w:bottom w:val="double" w:sz="4" w:space="0" w:color="auto"/>
              <w:right w:val="single" w:sz="4" w:space="0" w:color="auto"/>
              <w:tl2br w:val="nil"/>
              <w:tr2bl w:val="nil"/>
            </w:tcBorders>
            <w:vAlign w:val="center"/>
          </w:tcPr>
          <w:p w14:paraId="0986B124" w14:textId="77777777" w:rsidR="00191F43" w:rsidRPr="00F32ED7" w:rsidRDefault="00191F43" w:rsidP="004B2D43">
            <w:pPr>
              <w:pStyle w:val="Title"/>
              <w:rPr>
                <w:rFonts w:ascii="Times New Roman" w:hAnsi="Times New Roman" w:cs="Times New Roman"/>
                <w:b w:val="0"/>
                <w:bCs w:val="0"/>
                <w:sz w:val="20"/>
                <w:szCs w:val="18"/>
                <w:u w:val="none"/>
              </w:rPr>
            </w:pPr>
          </w:p>
        </w:tc>
      </w:tr>
      <w:tr w:rsidR="00191F43" w:rsidRPr="00F32ED7" w14:paraId="47FB5994" w14:textId="77777777" w:rsidTr="004B2D43">
        <w:trPr>
          <w:cantSplit/>
          <w:trHeight w:val="38"/>
        </w:trPr>
        <w:tc>
          <w:tcPr>
            <w:tcW w:w="552" w:type="dxa"/>
            <w:vMerge w:val="restart"/>
            <w:tcBorders>
              <w:top w:val="double" w:sz="4" w:space="0" w:color="auto"/>
              <w:left w:val="double" w:sz="4" w:space="0" w:color="auto"/>
              <w:bottom w:val="single" w:sz="6" w:space="0" w:color="auto"/>
              <w:right w:val="single" w:sz="6" w:space="0" w:color="auto"/>
            </w:tcBorders>
            <w:textDirection w:val="btLr"/>
            <w:vAlign w:val="center"/>
          </w:tcPr>
          <w:p w14:paraId="045B8F1F" w14:textId="5D8B807B" w:rsidR="00191F43" w:rsidRPr="00F32ED7" w:rsidRDefault="00E64523" w:rsidP="00E94BF1">
            <w:pPr>
              <w:ind w:left="113"/>
              <w:jc w:val="center"/>
              <w:rPr>
                <w:b/>
                <w:bCs/>
                <w:sz w:val="20"/>
                <w:szCs w:val="20"/>
              </w:rPr>
            </w:pPr>
            <w:r w:rsidRPr="00F32ED7">
              <w:rPr>
                <w:b/>
                <w:bCs/>
                <w:sz w:val="20"/>
                <w:szCs w:val="20"/>
              </w:rPr>
              <w:t>Part-B</w:t>
            </w:r>
          </w:p>
        </w:tc>
        <w:tc>
          <w:tcPr>
            <w:tcW w:w="540" w:type="dxa"/>
            <w:tcBorders>
              <w:top w:val="double" w:sz="4" w:space="0" w:color="auto"/>
              <w:left w:val="single" w:sz="6" w:space="0" w:color="auto"/>
              <w:bottom w:val="single" w:sz="6" w:space="0" w:color="auto"/>
              <w:right w:val="single" w:sz="6" w:space="0" w:color="auto"/>
            </w:tcBorders>
          </w:tcPr>
          <w:p w14:paraId="478E3DF3" w14:textId="77777777" w:rsidR="00191F43" w:rsidRPr="00F32ED7" w:rsidRDefault="00191F43" w:rsidP="00E64523">
            <w:pPr>
              <w:tabs>
                <w:tab w:val="left" w:pos="1455"/>
              </w:tabs>
              <w:jc w:val="center"/>
              <w:rPr>
                <w:sz w:val="20"/>
                <w:szCs w:val="20"/>
              </w:rPr>
            </w:pPr>
            <w:r w:rsidRPr="00F32ED7">
              <w:rPr>
                <w:sz w:val="24"/>
                <w:szCs w:val="22"/>
              </w:rPr>
              <w:t>B.1</w:t>
            </w:r>
          </w:p>
        </w:tc>
        <w:tc>
          <w:tcPr>
            <w:tcW w:w="6690" w:type="dxa"/>
            <w:gridSpan w:val="2"/>
            <w:tcBorders>
              <w:top w:val="double" w:sz="4" w:space="0" w:color="auto"/>
              <w:left w:val="single" w:sz="6" w:space="0" w:color="auto"/>
              <w:bottom w:val="single" w:sz="6" w:space="0" w:color="auto"/>
              <w:right w:val="single" w:sz="6" w:space="0" w:color="auto"/>
            </w:tcBorders>
          </w:tcPr>
          <w:p w14:paraId="36EB7B21" w14:textId="6BBBB9B8" w:rsidR="00191F43" w:rsidRPr="00F32ED7" w:rsidRDefault="00191F43" w:rsidP="00E64523">
            <w:pPr>
              <w:pStyle w:val="Title"/>
              <w:jc w:val="both"/>
              <w:rPr>
                <w:rFonts w:ascii="Times New Roman" w:hAnsi="Times New Roman" w:cs="Times New Roman"/>
                <w:b w:val="0"/>
                <w:sz w:val="20"/>
                <w:szCs w:val="20"/>
              </w:rPr>
            </w:pPr>
            <w:r w:rsidRPr="00F32ED7">
              <w:rPr>
                <w:rFonts w:ascii="Times New Roman" w:hAnsi="Times New Roman" w:cs="Times New Roman"/>
                <w:b w:val="0"/>
                <w:sz w:val="20"/>
                <w:szCs w:val="20"/>
                <w:u w:val="none"/>
              </w:rPr>
              <w:t xml:space="preserve">Proposed Solution </w:t>
            </w:r>
            <w:r w:rsidR="00E94BF1" w:rsidRPr="00F32ED7">
              <w:rPr>
                <w:rFonts w:ascii="Times New Roman" w:hAnsi="Times New Roman" w:cs="Times New Roman"/>
                <w:b w:val="0"/>
                <w:sz w:val="20"/>
                <w:szCs w:val="20"/>
                <w:u w:val="none"/>
              </w:rPr>
              <w:t>/ Approach -1</w:t>
            </w:r>
          </w:p>
        </w:tc>
        <w:tc>
          <w:tcPr>
            <w:tcW w:w="850" w:type="dxa"/>
            <w:tcBorders>
              <w:top w:val="double" w:sz="4" w:space="0" w:color="auto"/>
              <w:left w:val="single" w:sz="6" w:space="0" w:color="auto"/>
              <w:bottom w:val="single" w:sz="6" w:space="0" w:color="auto"/>
              <w:right w:val="single" w:sz="6" w:space="0" w:color="auto"/>
            </w:tcBorders>
            <w:vAlign w:val="center"/>
          </w:tcPr>
          <w:p w14:paraId="02DF7164" w14:textId="0FC30934" w:rsidR="00191F43" w:rsidRPr="00F32ED7" w:rsidRDefault="00191F43" w:rsidP="00E64523">
            <w:pPr>
              <w:pStyle w:val="Title"/>
              <w:rPr>
                <w:rFonts w:ascii="Times New Roman" w:hAnsi="Times New Roman" w:cs="Times New Roman"/>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10DB8FB" w14:textId="77777777" w:rsidR="00191F43" w:rsidRPr="00F32ED7" w:rsidRDefault="00191F43" w:rsidP="00E64523">
            <w:pPr>
              <w:pStyle w:val="Title"/>
              <w:rPr>
                <w:rFonts w:ascii="Times New Roman" w:hAnsi="Times New Roman" w:cs="Times New Roman"/>
                <w:b w:val="0"/>
                <w:bCs w:val="0"/>
                <w:sz w:val="20"/>
                <w:szCs w:val="20"/>
                <w:u w:val="none"/>
              </w:rPr>
            </w:pPr>
          </w:p>
        </w:tc>
      </w:tr>
      <w:tr w:rsidR="00E94BF1" w:rsidRPr="00F32ED7" w14:paraId="3D13961C" w14:textId="77777777" w:rsidTr="004B2D43">
        <w:trPr>
          <w:cantSplit/>
          <w:trHeight w:val="53"/>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10A8697F" w14:textId="0017BCAE" w:rsidR="00E94BF1" w:rsidRPr="00F32ED7" w:rsidRDefault="00E94BF1" w:rsidP="00E94BF1">
            <w:pPr>
              <w:pStyle w:val="Title"/>
              <w:tabs>
                <w:tab w:val="num" w:pos="1630"/>
              </w:tabs>
              <w:ind w:left="113" w:right="113"/>
              <w:rPr>
                <w:rFonts w:ascii="Times New Roman" w:hAnsi="Times New Roman" w:cs="Times New Roman"/>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27E3E1BD" w14:textId="77777777" w:rsidR="00E94BF1" w:rsidRPr="00F32ED7" w:rsidRDefault="00E94BF1" w:rsidP="00E64523">
            <w:pPr>
              <w:pStyle w:val="Title"/>
              <w:jc w:val="both"/>
              <w:rPr>
                <w:rFonts w:ascii="Times New Roman" w:hAnsi="Times New Roman" w:cs="Times New Roman"/>
                <w:b w:val="0"/>
                <w:sz w:val="24"/>
                <w:szCs w:val="22"/>
                <w:u w:val="none"/>
              </w:rPr>
            </w:pPr>
            <w:r w:rsidRPr="00F32ED7">
              <w:rPr>
                <w:rFonts w:ascii="Times New Roman" w:hAnsi="Times New Roman" w:cs="Times New Roman"/>
                <w:b w:val="0"/>
                <w:sz w:val="24"/>
                <w:szCs w:val="22"/>
                <w:u w:val="none"/>
              </w:rPr>
              <w:t>B.2</w:t>
            </w:r>
          </w:p>
        </w:tc>
        <w:tc>
          <w:tcPr>
            <w:tcW w:w="6690" w:type="dxa"/>
            <w:gridSpan w:val="2"/>
            <w:tcBorders>
              <w:top w:val="single" w:sz="6" w:space="0" w:color="auto"/>
              <w:left w:val="single" w:sz="6" w:space="0" w:color="auto"/>
              <w:bottom w:val="single" w:sz="6" w:space="0" w:color="auto"/>
              <w:right w:val="single" w:sz="6" w:space="0" w:color="auto"/>
            </w:tcBorders>
          </w:tcPr>
          <w:p w14:paraId="6C57D6C4" w14:textId="6685EDD4" w:rsidR="00E94BF1" w:rsidRPr="00F32ED7" w:rsidRDefault="00E94BF1" w:rsidP="00E64523">
            <w:pPr>
              <w:pStyle w:val="Title"/>
              <w:jc w:val="both"/>
              <w:rPr>
                <w:rFonts w:ascii="Times New Roman" w:hAnsi="Times New Roman" w:cs="Times New Roman"/>
                <w:b w:val="0"/>
                <w:sz w:val="20"/>
                <w:szCs w:val="20"/>
              </w:rPr>
            </w:pPr>
            <w:r w:rsidRPr="00F32ED7">
              <w:rPr>
                <w:rFonts w:ascii="Times New Roman" w:hAnsi="Times New Roman" w:cs="Times New Roman"/>
                <w:b w:val="0"/>
                <w:sz w:val="20"/>
                <w:szCs w:val="20"/>
                <w:u w:val="none"/>
              </w:rPr>
              <w:t>Proposed Solution / Approach -2</w:t>
            </w:r>
          </w:p>
        </w:tc>
        <w:tc>
          <w:tcPr>
            <w:tcW w:w="850" w:type="dxa"/>
            <w:tcBorders>
              <w:top w:val="single" w:sz="6" w:space="0" w:color="auto"/>
              <w:left w:val="single" w:sz="6" w:space="0" w:color="auto"/>
              <w:bottom w:val="single" w:sz="6" w:space="0" w:color="auto"/>
              <w:right w:val="single" w:sz="6" w:space="0" w:color="auto"/>
            </w:tcBorders>
            <w:vAlign w:val="center"/>
          </w:tcPr>
          <w:p w14:paraId="00D70582" w14:textId="4844D7BF" w:rsidR="00E94BF1" w:rsidRPr="00F32ED7" w:rsidRDefault="00E94BF1" w:rsidP="00E6452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3FAF9B5" w14:textId="77777777" w:rsidR="00E94BF1" w:rsidRPr="00F32ED7" w:rsidRDefault="00E94BF1" w:rsidP="00E64523">
            <w:pPr>
              <w:pStyle w:val="Title"/>
              <w:rPr>
                <w:rFonts w:ascii="Times New Roman" w:hAnsi="Times New Roman" w:cs="Times New Roman"/>
                <w:b w:val="0"/>
                <w:bCs w:val="0"/>
                <w:sz w:val="20"/>
                <w:szCs w:val="20"/>
                <w:u w:val="none"/>
              </w:rPr>
            </w:pPr>
          </w:p>
        </w:tc>
      </w:tr>
      <w:tr w:rsidR="00E94BF1" w:rsidRPr="00F32ED7" w14:paraId="193D10B8" w14:textId="77777777" w:rsidTr="004B2D43">
        <w:trPr>
          <w:cantSplit/>
          <w:trHeight w:val="185"/>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282CD4B1" w14:textId="77777777" w:rsidR="00E94BF1" w:rsidRPr="00F32ED7" w:rsidRDefault="00E94BF1" w:rsidP="00E94BF1">
            <w:pPr>
              <w:pStyle w:val="Title"/>
              <w:tabs>
                <w:tab w:val="num" w:pos="1630"/>
              </w:tabs>
              <w:ind w:left="113" w:right="113"/>
              <w:rPr>
                <w:rFonts w:ascii="Times New Roman" w:hAnsi="Times New Roman" w:cs="Times New Roman"/>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5AE8480A" w14:textId="2BEBAFD0" w:rsidR="00E94BF1" w:rsidRPr="00F32ED7" w:rsidRDefault="00E94BF1" w:rsidP="00E64523">
            <w:pPr>
              <w:pStyle w:val="Title"/>
              <w:jc w:val="both"/>
              <w:rPr>
                <w:rFonts w:ascii="Times New Roman" w:hAnsi="Times New Roman" w:cs="Times New Roman"/>
                <w:b w:val="0"/>
                <w:sz w:val="24"/>
                <w:szCs w:val="22"/>
                <w:u w:val="none"/>
              </w:rPr>
            </w:pPr>
            <w:r w:rsidRPr="00F32ED7">
              <w:rPr>
                <w:rFonts w:ascii="Times New Roman" w:hAnsi="Times New Roman" w:cs="Times New Roman"/>
                <w:b w:val="0"/>
                <w:sz w:val="24"/>
                <w:szCs w:val="22"/>
                <w:u w:val="none"/>
              </w:rPr>
              <w:t>B.3</w:t>
            </w:r>
          </w:p>
        </w:tc>
        <w:tc>
          <w:tcPr>
            <w:tcW w:w="6690" w:type="dxa"/>
            <w:gridSpan w:val="2"/>
            <w:tcBorders>
              <w:top w:val="single" w:sz="6" w:space="0" w:color="auto"/>
              <w:left w:val="single" w:sz="6" w:space="0" w:color="auto"/>
              <w:bottom w:val="single" w:sz="6" w:space="0" w:color="auto"/>
              <w:right w:val="single" w:sz="6" w:space="0" w:color="auto"/>
            </w:tcBorders>
          </w:tcPr>
          <w:p w14:paraId="1C209B40" w14:textId="4F55776F" w:rsidR="00E94BF1" w:rsidRPr="00F32ED7" w:rsidRDefault="00E94BF1" w:rsidP="00E6452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Proposed Solution / Approach -3</w:t>
            </w:r>
          </w:p>
        </w:tc>
        <w:tc>
          <w:tcPr>
            <w:tcW w:w="850" w:type="dxa"/>
            <w:tcBorders>
              <w:top w:val="single" w:sz="6" w:space="0" w:color="auto"/>
              <w:left w:val="single" w:sz="6" w:space="0" w:color="auto"/>
              <w:bottom w:val="single" w:sz="6" w:space="0" w:color="auto"/>
              <w:right w:val="single" w:sz="6" w:space="0" w:color="auto"/>
            </w:tcBorders>
            <w:vAlign w:val="center"/>
          </w:tcPr>
          <w:p w14:paraId="29F0A424" w14:textId="77777777" w:rsidR="00E94BF1" w:rsidRPr="00F32ED7" w:rsidRDefault="00E94BF1" w:rsidP="00E6452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0FD5D445" w14:textId="77777777" w:rsidR="00E94BF1" w:rsidRPr="00F32ED7" w:rsidRDefault="00E94BF1" w:rsidP="00E64523">
            <w:pPr>
              <w:pStyle w:val="Title"/>
              <w:rPr>
                <w:rFonts w:ascii="Times New Roman" w:hAnsi="Times New Roman" w:cs="Times New Roman"/>
                <w:b w:val="0"/>
                <w:bCs w:val="0"/>
                <w:sz w:val="20"/>
                <w:szCs w:val="20"/>
                <w:u w:val="none"/>
              </w:rPr>
            </w:pPr>
          </w:p>
        </w:tc>
      </w:tr>
      <w:tr w:rsidR="00E94BF1" w:rsidRPr="00F32ED7" w14:paraId="626F8FC0" w14:textId="77777777" w:rsidTr="004B2D43">
        <w:trPr>
          <w:cantSplit/>
          <w:trHeight w:val="53"/>
        </w:trPr>
        <w:tc>
          <w:tcPr>
            <w:tcW w:w="552" w:type="dxa"/>
            <w:vMerge/>
            <w:tcBorders>
              <w:top w:val="single" w:sz="6" w:space="0" w:color="auto"/>
              <w:left w:val="double" w:sz="4" w:space="0" w:color="auto"/>
              <w:bottom w:val="double" w:sz="4" w:space="0" w:color="auto"/>
              <w:right w:val="single" w:sz="6" w:space="0" w:color="auto"/>
            </w:tcBorders>
            <w:textDirection w:val="btLr"/>
            <w:vAlign w:val="center"/>
          </w:tcPr>
          <w:p w14:paraId="2BFFEC24" w14:textId="77777777" w:rsidR="00E94BF1" w:rsidRPr="00F32ED7" w:rsidRDefault="00E94BF1" w:rsidP="004B2D43">
            <w:pPr>
              <w:pStyle w:val="Title"/>
              <w:tabs>
                <w:tab w:val="num" w:pos="1630"/>
              </w:tabs>
              <w:ind w:left="113" w:right="113"/>
              <w:rPr>
                <w:rFonts w:ascii="Times New Roman" w:hAnsi="Times New Roman" w:cs="Times New Roman"/>
                <w:bCs w:val="0"/>
                <w:sz w:val="20"/>
                <w:szCs w:val="20"/>
                <w:u w:val="none"/>
              </w:rPr>
            </w:pPr>
          </w:p>
        </w:tc>
        <w:tc>
          <w:tcPr>
            <w:tcW w:w="7230" w:type="dxa"/>
            <w:gridSpan w:val="3"/>
            <w:tcBorders>
              <w:top w:val="single" w:sz="6" w:space="0" w:color="auto"/>
              <w:left w:val="single" w:sz="6" w:space="0" w:color="auto"/>
              <w:bottom w:val="double" w:sz="4" w:space="0" w:color="auto"/>
              <w:right w:val="single" w:sz="6" w:space="0" w:color="auto"/>
            </w:tcBorders>
          </w:tcPr>
          <w:p w14:paraId="3373A61C" w14:textId="428552B7" w:rsidR="00E94BF1" w:rsidRPr="00F32ED7" w:rsidRDefault="00E94BF1" w:rsidP="004B2D43">
            <w:pPr>
              <w:pStyle w:val="Title"/>
              <w:rPr>
                <w:rFonts w:ascii="Times New Roman" w:hAnsi="Times New Roman" w:cs="Times New Roman"/>
                <w:bCs w:val="0"/>
                <w:sz w:val="20"/>
                <w:szCs w:val="20"/>
                <w:u w:val="none"/>
              </w:rPr>
            </w:pPr>
            <w:r w:rsidRPr="00F32ED7">
              <w:rPr>
                <w:rFonts w:ascii="Times New Roman" w:hAnsi="Times New Roman" w:cs="Times New Roman"/>
                <w:bCs w:val="0"/>
                <w:sz w:val="20"/>
                <w:szCs w:val="20"/>
                <w:u w:val="none"/>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76B850CB" w14:textId="77777777" w:rsidR="00E94BF1" w:rsidRPr="00F32ED7" w:rsidRDefault="00E94BF1" w:rsidP="004B2D4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180066AC" w14:textId="77777777" w:rsidR="00E94BF1" w:rsidRPr="00F32ED7" w:rsidRDefault="00E94BF1" w:rsidP="004B2D43">
            <w:pPr>
              <w:pStyle w:val="Title"/>
              <w:rPr>
                <w:rFonts w:ascii="Times New Roman" w:hAnsi="Times New Roman" w:cs="Times New Roman"/>
                <w:b w:val="0"/>
                <w:bCs w:val="0"/>
                <w:sz w:val="20"/>
                <w:szCs w:val="20"/>
                <w:u w:val="none"/>
              </w:rPr>
            </w:pPr>
          </w:p>
        </w:tc>
      </w:tr>
      <w:tr w:rsidR="00E64523" w:rsidRPr="00F32ED7" w14:paraId="4064EAE6" w14:textId="77777777" w:rsidTr="004B2D43">
        <w:trPr>
          <w:cantSplit/>
          <w:trHeight w:val="368"/>
        </w:trPr>
        <w:tc>
          <w:tcPr>
            <w:tcW w:w="552" w:type="dxa"/>
            <w:vMerge w:val="restart"/>
            <w:tcBorders>
              <w:top w:val="double" w:sz="4" w:space="0" w:color="auto"/>
              <w:left w:val="double" w:sz="4" w:space="0" w:color="auto"/>
              <w:right w:val="single" w:sz="6" w:space="0" w:color="auto"/>
            </w:tcBorders>
            <w:textDirection w:val="btLr"/>
            <w:vAlign w:val="center"/>
          </w:tcPr>
          <w:p w14:paraId="74C5D3F6" w14:textId="402E4C4A" w:rsidR="00E64523" w:rsidRPr="00F32ED7" w:rsidRDefault="00E64523" w:rsidP="00E64523">
            <w:pPr>
              <w:pStyle w:val="Title"/>
              <w:tabs>
                <w:tab w:val="num" w:pos="1630"/>
              </w:tabs>
              <w:ind w:left="113" w:right="113"/>
              <w:rPr>
                <w:rFonts w:ascii="Times New Roman" w:hAnsi="Times New Roman" w:cs="Times New Roman"/>
                <w:sz w:val="20"/>
                <w:szCs w:val="20"/>
                <w:u w:val="none"/>
              </w:rPr>
            </w:pPr>
            <w:r w:rsidRPr="00F32ED7">
              <w:rPr>
                <w:rFonts w:ascii="Times New Roman" w:hAnsi="Times New Roman" w:cs="Times New Roman"/>
                <w:sz w:val="20"/>
                <w:szCs w:val="20"/>
                <w:u w:val="none"/>
              </w:rPr>
              <w:t>Part-C</w:t>
            </w:r>
          </w:p>
        </w:tc>
        <w:tc>
          <w:tcPr>
            <w:tcW w:w="564" w:type="dxa"/>
            <w:gridSpan w:val="2"/>
            <w:tcBorders>
              <w:top w:val="double" w:sz="4" w:space="0" w:color="auto"/>
              <w:left w:val="single" w:sz="6" w:space="0" w:color="auto"/>
              <w:bottom w:val="single" w:sz="6" w:space="0" w:color="auto"/>
              <w:right w:val="single" w:sz="4" w:space="0" w:color="auto"/>
            </w:tcBorders>
          </w:tcPr>
          <w:p w14:paraId="6461864A" w14:textId="05F149F1"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C.1</w:t>
            </w:r>
          </w:p>
        </w:tc>
        <w:tc>
          <w:tcPr>
            <w:tcW w:w="6666" w:type="dxa"/>
            <w:tcBorders>
              <w:top w:val="double" w:sz="4" w:space="0" w:color="auto"/>
              <w:left w:val="single" w:sz="4" w:space="0" w:color="auto"/>
              <w:bottom w:val="single" w:sz="6" w:space="0" w:color="auto"/>
              <w:right w:val="single" w:sz="6" w:space="0" w:color="auto"/>
            </w:tcBorders>
          </w:tcPr>
          <w:p w14:paraId="13C687B6" w14:textId="5F071721"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Description of work done in the identified paper/article</w:t>
            </w:r>
          </w:p>
        </w:tc>
        <w:tc>
          <w:tcPr>
            <w:tcW w:w="850" w:type="dxa"/>
            <w:tcBorders>
              <w:top w:val="double" w:sz="4" w:space="0" w:color="auto"/>
              <w:left w:val="single" w:sz="6" w:space="0" w:color="auto"/>
              <w:bottom w:val="single" w:sz="6" w:space="0" w:color="auto"/>
              <w:right w:val="single" w:sz="6" w:space="0" w:color="auto"/>
            </w:tcBorders>
            <w:vAlign w:val="center"/>
          </w:tcPr>
          <w:p w14:paraId="0C69C3E4" w14:textId="10CFED12" w:rsidR="00E64523" w:rsidRPr="00F32ED7" w:rsidRDefault="00E64523" w:rsidP="00D74F4C">
            <w:pPr>
              <w:pStyle w:val="Title"/>
              <w:jc w:val="both"/>
              <w:rPr>
                <w:rFonts w:ascii="Times New Roman" w:hAnsi="Times New Roman" w:cs="Times New Roman"/>
                <w:b w:val="0"/>
                <w:sz w:val="20"/>
                <w:szCs w:val="18"/>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08CB0BC" w14:textId="77777777" w:rsidR="00E64523" w:rsidRPr="00F32ED7" w:rsidRDefault="00E64523" w:rsidP="00D74F4C">
            <w:pPr>
              <w:pStyle w:val="Title"/>
              <w:jc w:val="both"/>
              <w:rPr>
                <w:rFonts w:ascii="Times New Roman" w:hAnsi="Times New Roman" w:cs="Times New Roman"/>
                <w:b w:val="0"/>
                <w:sz w:val="20"/>
                <w:szCs w:val="18"/>
                <w:u w:val="none"/>
              </w:rPr>
            </w:pPr>
          </w:p>
        </w:tc>
      </w:tr>
      <w:tr w:rsidR="00E64523" w:rsidRPr="00F32ED7" w14:paraId="029B3C9D"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50BABD55" w14:textId="77777777" w:rsidR="00E64523" w:rsidRPr="00F32ED7" w:rsidRDefault="00E64523" w:rsidP="00E64523">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26FE3AB3" w14:textId="00FE8702"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C.2</w:t>
            </w:r>
          </w:p>
        </w:tc>
        <w:tc>
          <w:tcPr>
            <w:tcW w:w="6666" w:type="dxa"/>
            <w:tcBorders>
              <w:top w:val="single" w:sz="6" w:space="0" w:color="auto"/>
              <w:left w:val="single" w:sz="4" w:space="0" w:color="auto"/>
              <w:bottom w:val="single" w:sz="6" w:space="0" w:color="auto"/>
              <w:right w:val="single" w:sz="6" w:space="0" w:color="auto"/>
            </w:tcBorders>
          </w:tcPr>
          <w:p w14:paraId="63852FD0" w14:textId="4BD310E8" w:rsidR="00E64523" w:rsidRPr="00F32ED7" w:rsidRDefault="00E64523" w:rsidP="00D74F4C">
            <w:pPr>
              <w:pStyle w:val="Title"/>
              <w:ind w:left="40" w:hanging="40"/>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Merits and methods of work done in the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021EB02F" w14:textId="53E3C18D" w:rsidR="00E64523" w:rsidRPr="00F32ED7" w:rsidRDefault="00E64523"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6E59B5AA" w14:textId="77777777" w:rsidR="00E64523" w:rsidRPr="00F32ED7" w:rsidRDefault="00E64523" w:rsidP="00D74F4C">
            <w:pPr>
              <w:pStyle w:val="Title"/>
              <w:jc w:val="both"/>
              <w:rPr>
                <w:rFonts w:ascii="Times New Roman" w:hAnsi="Times New Roman" w:cs="Times New Roman"/>
                <w:b w:val="0"/>
                <w:sz w:val="20"/>
                <w:szCs w:val="18"/>
                <w:u w:val="none"/>
              </w:rPr>
            </w:pPr>
          </w:p>
        </w:tc>
      </w:tr>
      <w:tr w:rsidR="00E64523" w:rsidRPr="00F32ED7" w14:paraId="0C2BC49B"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39AF3568" w14:textId="77777777" w:rsidR="00E64523" w:rsidRPr="00F32ED7" w:rsidRDefault="00E64523" w:rsidP="00E64523">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11A09832" w14:textId="4972C2FE"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C.3</w:t>
            </w:r>
          </w:p>
        </w:tc>
        <w:tc>
          <w:tcPr>
            <w:tcW w:w="6666" w:type="dxa"/>
            <w:tcBorders>
              <w:top w:val="single" w:sz="6" w:space="0" w:color="auto"/>
              <w:left w:val="single" w:sz="4" w:space="0" w:color="auto"/>
              <w:bottom w:val="single" w:sz="6" w:space="0" w:color="auto"/>
              <w:right w:val="single" w:sz="6" w:space="0" w:color="auto"/>
            </w:tcBorders>
          </w:tcPr>
          <w:p w14:paraId="49A4F466" w14:textId="3A427A00"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Gaps or limitations of the work and methodology in the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58FB7F98" w14:textId="20B13758" w:rsidR="00E64523" w:rsidRPr="00F32ED7" w:rsidRDefault="00E64523"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435AC45C" w14:textId="77777777" w:rsidR="00E64523" w:rsidRPr="00F32ED7" w:rsidRDefault="00E64523" w:rsidP="00D74F4C">
            <w:pPr>
              <w:pStyle w:val="Title"/>
              <w:jc w:val="both"/>
              <w:rPr>
                <w:rFonts w:ascii="Times New Roman" w:hAnsi="Times New Roman" w:cs="Times New Roman"/>
                <w:b w:val="0"/>
                <w:sz w:val="20"/>
                <w:szCs w:val="18"/>
                <w:u w:val="none"/>
              </w:rPr>
            </w:pPr>
          </w:p>
        </w:tc>
      </w:tr>
      <w:tr w:rsidR="00E64523" w:rsidRPr="00F32ED7" w14:paraId="63B035E2"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3B1A5E54" w14:textId="77777777" w:rsidR="00E64523" w:rsidRPr="00F32ED7" w:rsidRDefault="00E64523" w:rsidP="00E64523">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7DA19753" w14:textId="09F01B65" w:rsidR="00E64523" w:rsidRPr="00F32ED7" w:rsidRDefault="00E64523"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C.4</w:t>
            </w:r>
          </w:p>
        </w:tc>
        <w:tc>
          <w:tcPr>
            <w:tcW w:w="6666" w:type="dxa"/>
            <w:tcBorders>
              <w:top w:val="single" w:sz="6" w:space="0" w:color="auto"/>
              <w:left w:val="single" w:sz="4" w:space="0" w:color="auto"/>
              <w:bottom w:val="single" w:sz="6" w:space="0" w:color="auto"/>
              <w:right w:val="single" w:sz="6" w:space="0" w:color="auto"/>
            </w:tcBorders>
          </w:tcPr>
          <w:p w14:paraId="290C853A" w14:textId="338B12E3" w:rsidR="00E64523"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Possible solutions to overcome gaps in the work done</w:t>
            </w:r>
          </w:p>
        </w:tc>
        <w:tc>
          <w:tcPr>
            <w:tcW w:w="850" w:type="dxa"/>
            <w:tcBorders>
              <w:top w:val="single" w:sz="6" w:space="0" w:color="auto"/>
              <w:left w:val="single" w:sz="6" w:space="0" w:color="auto"/>
              <w:bottom w:val="single" w:sz="6" w:space="0" w:color="auto"/>
              <w:right w:val="single" w:sz="6" w:space="0" w:color="auto"/>
            </w:tcBorders>
            <w:vAlign w:val="center"/>
          </w:tcPr>
          <w:p w14:paraId="3B37510D" w14:textId="19A34EA3" w:rsidR="00E64523" w:rsidRPr="00F32ED7" w:rsidRDefault="00E64523"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42D29FA" w14:textId="77777777" w:rsidR="00E64523" w:rsidRPr="00F32ED7" w:rsidRDefault="00E64523" w:rsidP="00D74F4C">
            <w:pPr>
              <w:pStyle w:val="Title"/>
              <w:jc w:val="both"/>
              <w:rPr>
                <w:rFonts w:ascii="Times New Roman" w:hAnsi="Times New Roman" w:cs="Times New Roman"/>
                <w:b w:val="0"/>
                <w:sz w:val="20"/>
                <w:szCs w:val="18"/>
                <w:u w:val="none"/>
              </w:rPr>
            </w:pPr>
          </w:p>
        </w:tc>
      </w:tr>
      <w:tr w:rsidR="00D74F4C" w:rsidRPr="00F32ED7" w14:paraId="324F04AA"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6208B61E" w14:textId="77777777" w:rsidR="00D74F4C" w:rsidRPr="00F32ED7" w:rsidRDefault="00D74F4C" w:rsidP="00D74F4C">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033F8F2B" w14:textId="39372432"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C.5</w:t>
            </w:r>
          </w:p>
        </w:tc>
        <w:tc>
          <w:tcPr>
            <w:tcW w:w="6666" w:type="dxa"/>
            <w:tcBorders>
              <w:top w:val="single" w:sz="6" w:space="0" w:color="auto"/>
              <w:left w:val="single" w:sz="4" w:space="0" w:color="auto"/>
              <w:bottom w:val="single" w:sz="6" w:space="0" w:color="auto"/>
              <w:right w:val="single" w:sz="6" w:space="0" w:color="auto"/>
            </w:tcBorders>
          </w:tcPr>
          <w:p w14:paraId="3864182C" w14:textId="6F2E5406"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Relationship of work done to the problem statement</w:t>
            </w:r>
          </w:p>
        </w:tc>
        <w:tc>
          <w:tcPr>
            <w:tcW w:w="850" w:type="dxa"/>
            <w:tcBorders>
              <w:top w:val="single" w:sz="6" w:space="0" w:color="auto"/>
              <w:left w:val="single" w:sz="6" w:space="0" w:color="auto"/>
              <w:bottom w:val="single" w:sz="6" w:space="0" w:color="auto"/>
              <w:right w:val="single" w:sz="6" w:space="0" w:color="auto"/>
            </w:tcBorders>
            <w:vAlign w:val="center"/>
          </w:tcPr>
          <w:p w14:paraId="730028A0" w14:textId="77777777" w:rsidR="00D74F4C" w:rsidRPr="00F32ED7" w:rsidRDefault="00D74F4C"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68236E65" w14:textId="77777777" w:rsidR="00D74F4C" w:rsidRPr="00F32ED7" w:rsidRDefault="00D74F4C" w:rsidP="00D74F4C">
            <w:pPr>
              <w:pStyle w:val="Title"/>
              <w:jc w:val="both"/>
              <w:rPr>
                <w:rFonts w:ascii="Times New Roman" w:hAnsi="Times New Roman" w:cs="Times New Roman"/>
                <w:b w:val="0"/>
                <w:sz w:val="20"/>
                <w:szCs w:val="18"/>
                <w:u w:val="none"/>
              </w:rPr>
            </w:pPr>
          </w:p>
        </w:tc>
      </w:tr>
      <w:tr w:rsidR="00D74F4C" w:rsidRPr="00F32ED7" w14:paraId="0180E201"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6518C9F2" w14:textId="77777777" w:rsidR="00D74F4C" w:rsidRPr="00F32ED7" w:rsidRDefault="00D74F4C" w:rsidP="00D74F4C">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03082514" w14:textId="73496094"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C.6</w:t>
            </w:r>
          </w:p>
        </w:tc>
        <w:tc>
          <w:tcPr>
            <w:tcW w:w="6666" w:type="dxa"/>
            <w:tcBorders>
              <w:top w:val="single" w:sz="6" w:space="0" w:color="auto"/>
              <w:left w:val="single" w:sz="4" w:space="0" w:color="auto"/>
              <w:bottom w:val="single" w:sz="6" w:space="0" w:color="auto"/>
              <w:right w:val="single" w:sz="6" w:space="0" w:color="auto"/>
            </w:tcBorders>
          </w:tcPr>
          <w:p w14:paraId="6A8333C6" w14:textId="0D651A29"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Adoption of work done to solve problem statement</w:t>
            </w:r>
          </w:p>
        </w:tc>
        <w:tc>
          <w:tcPr>
            <w:tcW w:w="850" w:type="dxa"/>
            <w:tcBorders>
              <w:top w:val="single" w:sz="6" w:space="0" w:color="auto"/>
              <w:left w:val="single" w:sz="6" w:space="0" w:color="auto"/>
              <w:bottom w:val="single" w:sz="6" w:space="0" w:color="auto"/>
              <w:right w:val="single" w:sz="6" w:space="0" w:color="auto"/>
            </w:tcBorders>
            <w:vAlign w:val="center"/>
          </w:tcPr>
          <w:p w14:paraId="46662606" w14:textId="77777777" w:rsidR="00D74F4C" w:rsidRPr="00F32ED7" w:rsidRDefault="00D74F4C"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7CD7EA8" w14:textId="77777777" w:rsidR="00D74F4C" w:rsidRPr="00F32ED7" w:rsidRDefault="00D74F4C" w:rsidP="00D74F4C">
            <w:pPr>
              <w:pStyle w:val="Title"/>
              <w:jc w:val="both"/>
              <w:rPr>
                <w:rFonts w:ascii="Times New Roman" w:hAnsi="Times New Roman" w:cs="Times New Roman"/>
                <w:b w:val="0"/>
                <w:sz w:val="20"/>
                <w:szCs w:val="18"/>
                <w:u w:val="none"/>
              </w:rPr>
            </w:pPr>
          </w:p>
        </w:tc>
      </w:tr>
      <w:tr w:rsidR="00D74F4C" w:rsidRPr="00F32ED7" w14:paraId="6D06F57E"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1EC771C0" w14:textId="77777777" w:rsidR="00D74F4C" w:rsidRPr="00F32ED7" w:rsidRDefault="00D74F4C" w:rsidP="00D74F4C">
            <w:pPr>
              <w:pStyle w:val="Title"/>
              <w:tabs>
                <w:tab w:val="num" w:pos="1630"/>
              </w:tabs>
              <w:ind w:left="113" w:right="113"/>
              <w:rPr>
                <w:rFonts w:ascii="Times New Roman" w:hAnsi="Times New Roman" w:cs="Times New Roman"/>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64639044" w14:textId="7CBCBBF3"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C.7</w:t>
            </w:r>
          </w:p>
        </w:tc>
        <w:tc>
          <w:tcPr>
            <w:tcW w:w="6666" w:type="dxa"/>
            <w:tcBorders>
              <w:top w:val="single" w:sz="6" w:space="0" w:color="auto"/>
              <w:left w:val="single" w:sz="4" w:space="0" w:color="auto"/>
              <w:bottom w:val="single" w:sz="6" w:space="0" w:color="auto"/>
              <w:right w:val="single" w:sz="6" w:space="0" w:color="auto"/>
            </w:tcBorders>
          </w:tcPr>
          <w:p w14:paraId="5AA25F69" w14:textId="580E8332" w:rsidR="00D74F4C" w:rsidRPr="00F32ED7" w:rsidRDefault="00D74F4C" w:rsidP="00D74F4C">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Novelty and Difference in developed solution as compared to work done in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22332FC4" w14:textId="77777777" w:rsidR="00D74F4C" w:rsidRPr="00F32ED7" w:rsidRDefault="00D74F4C" w:rsidP="00D74F4C">
            <w:pPr>
              <w:pStyle w:val="Title"/>
              <w:jc w:val="both"/>
              <w:rPr>
                <w:rFonts w:ascii="Times New Roman" w:hAnsi="Times New Roman" w:cs="Times New Roman"/>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0BC25E8" w14:textId="77777777" w:rsidR="00D74F4C" w:rsidRPr="00F32ED7" w:rsidRDefault="00D74F4C" w:rsidP="00D74F4C">
            <w:pPr>
              <w:pStyle w:val="Title"/>
              <w:jc w:val="both"/>
              <w:rPr>
                <w:rFonts w:ascii="Times New Roman" w:hAnsi="Times New Roman" w:cs="Times New Roman"/>
                <w:b w:val="0"/>
                <w:sz w:val="20"/>
                <w:szCs w:val="18"/>
                <w:u w:val="none"/>
              </w:rPr>
            </w:pPr>
          </w:p>
        </w:tc>
      </w:tr>
      <w:tr w:rsidR="00E64523" w:rsidRPr="00F32ED7" w14:paraId="149B45A0" w14:textId="77777777" w:rsidTr="00BC1FCE">
        <w:trPr>
          <w:cantSplit/>
          <w:trHeight w:val="53"/>
        </w:trPr>
        <w:tc>
          <w:tcPr>
            <w:tcW w:w="552" w:type="dxa"/>
            <w:vMerge/>
            <w:tcBorders>
              <w:left w:val="double" w:sz="4" w:space="0" w:color="auto"/>
              <w:bottom w:val="double" w:sz="4" w:space="0" w:color="auto"/>
              <w:right w:val="single" w:sz="6" w:space="0" w:color="auto"/>
            </w:tcBorders>
            <w:textDirection w:val="btLr"/>
            <w:vAlign w:val="center"/>
          </w:tcPr>
          <w:p w14:paraId="49F6872E" w14:textId="77777777" w:rsidR="00E64523" w:rsidRPr="00F32ED7" w:rsidRDefault="00E64523" w:rsidP="00E64523">
            <w:pPr>
              <w:pStyle w:val="Title"/>
              <w:tabs>
                <w:tab w:val="num" w:pos="1630"/>
              </w:tabs>
              <w:ind w:left="113" w:right="113"/>
              <w:rPr>
                <w:rFonts w:ascii="Times New Roman" w:hAnsi="Times New Roman" w:cs="Times New Roman"/>
                <w:bCs w:val="0"/>
                <w:sz w:val="20"/>
                <w:szCs w:val="20"/>
                <w:u w:val="none"/>
              </w:rPr>
            </w:pPr>
          </w:p>
        </w:tc>
        <w:tc>
          <w:tcPr>
            <w:tcW w:w="7230" w:type="dxa"/>
            <w:gridSpan w:val="3"/>
            <w:tcBorders>
              <w:top w:val="single" w:sz="6" w:space="0" w:color="auto"/>
              <w:left w:val="single" w:sz="6" w:space="0" w:color="auto"/>
              <w:bottom w:val="double" w:sz="4" w:space="0" w:color="auto"/>
              <w:right w:val="single" w:sz="6" w:space="0" w:color="auto"/>
            </w:tcBorders>
          </w:tcPr>
          <w:p w14:paraId="11ACD637" w14:textId="4330D368" w:rsidR="00E64523" w:rsidRPr="00F32ED7" w:rsidRDefault="004B2D43" w:rsidP="00E64523">
            <w:pPr>
              <w:pStyle w:val="Title"/>
              <w:rPr>
                <w:rFonts w:ascii="Times New Roman" w:hAnsi="Times New Roman" w:cs="Times New Roman"/>
                <w:bCs w:val="0"/>
                <w:sz w:val="24"/>
                <w:szCs w:val="22"/>
                <w:u w:val="none"/>
              </w:rPr>
            </w:pPr>
            <w:r w:rsidRPr="00F32ED7">
              <w:rPr>
                <w:rFonts w:ascii="Times New Roman" w:hAnsi="Times New Roman" w:cs="Times New Roman"/>
                <w:bCs w:val="0"/>
                <w:sz w:val="20"/>
                <w:szCs w:val="20"/>
                <w:u w:val="none"/>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2EA2C20A" w14:textId="77777777" w:rsidR="00E64523" w:rsidRPr="00F32ED7" w:rsidRDefault="00E64523" w:rsidP="00E6452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34FACD1B" w14:textId="77777777" w:rsidR="00E64523" w:rsidRPr="00F32ED7" w:rsidRDefault="00E64523" w:rsidP="00E64523">
            <w:pPr>
              <w:pStyle w:val="Title"/>
              <w:rPr>
                <w:rFonts w:ascii="Times New Roman" w:hAnsi="Times New Roman" w:cs="Times New Roman"/>
                <w:b w:val="0"/>
                <w:bCs w:val="0"/>
                <w:sz w:val="20"/>
                <w:szCs w:val="20"/>
                <w:u w:val="none"/>
              </w:rPr>
            </w:pPr>
          </w:p>
        </w:tc>
      </w:tr>
      <w:tr w:rsidR="00E64523" w:rsidRPr="00F32ED7" w14:paraId="6CD2C934" w14:textId="77777777" w:rsidTr="00BC1FCE">
        <w:trPr>
          <w:cantSplit/>
          <w:trHeight w:val="185"/>
        </w:trPr>
        <w:tc>
          <w:tcPr>
            <w:tcW w:w="552" w:type="dxa"/>
            <w:vMerge w:val="restart"/>
            <w:tcBorders>
              <w:top w:val="double" w:sz="4" w:space="0" w:color="auto"/>
              <w:left w:val="double" w:sz="4" w:space="0" w:color="auto"/>
              <w:bottom w:val="single" w:sz="6" w:space="0" w:color="auto"/>
              <w:right w:val="single" w:sz="6" w:space="0" w:color="auto"/>
            </w:tcBorders>
            <w:textDirection w:val="btLr"/>
            <w:vAlign w:val="center"/>
          </w:tcPr>
          <w:p w14:paraId="7AA0CD60" w14:textId="6879D323" w:rsidR="00E64523" w:rsidRPr="00F32ED7" w:rsidRDefault="00E64523" w:rsidP="00BC1FCE">
            <w:pPr>
              <w:pStyle w:val="Title"/>
              <w:tabs>
                <w:tab w:val="num" w:pos="1630"/>
              </w:tabs>
              <w:ind w:right="113"/>
              <w:rPr>
                <w:rFonts w:ascii="Times New Roman" w:hAnsi="Times New Roman" w:cs="Times New Roman"/>
                <w:bCs w:val="0"/>
                <w:sz w:val="20"/>
                <w:szCs w:val="20"/>
                <w:u w:val="none"/>
              </w:rPr>
            </w:pPr>
            <w:r w:rsidRPr="00F32ED7">
              <w:rPr>
                <w:rFonts w:ascii="Times New Roman" w:hAnsi="Times New Roman" w:cs="Times New Roman"/>
                <w:sz w:val="20"/>
                <w:szCs w:val="20"/>
                <w:u w:val="none"/>
              </w:rPr>
              <w:t>Part -</w:t>
            </w:r>
            <w:r w:rsidR="004B2D43" w:rsidRPr="00F32ED7">
              <w:rPr>
                <w:rFonts w:ascii="Times New Roman" w:hAnsi="Times New Roman" w:cs="Times New Roman"/>
                <w:sz w:val="20"/>
                <w:szCs w:val="20"/>
                <w:u w:val="none"/>
              </w:rPr>
              <w:t>D</w:t>
            </w:r>
          </w:p>
        </w:tc>
        <w:tc>
          <w:tcPr>
            <w:tcW w:w="540" w:type="dxa"/>
            <w:tcBorders>
              <w:top w:val="double" w:sz="4" w:space="0" w:color="auto"/>
              <w:left w:val="single" w:sz="6" w:space="0" w:color="auto"/>
              <w:bottom w:val="single" w:sz="6" w:space="0" w:color="auto"/>
              <w:right w:val="single" w:sz="6" w:space="0" w:color="auto"/>
            </w:tcBorders>
          </w:tcPr>
          <w:p w14:paraId="05F3E466" w14:textId="7D646C8D" w:rsidR="00E64523" w:rsidRPr="00F32ED7" w:rsidRDefault="00E6452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C.1</w:t>
            </w:r>
          </w:p>
        </w:tc>
        <w:tc>
          <w:tcPr>
            <w:tcW w:w="6690" w:type="dxa"/>
            <w:gridSpan w:val="2"/>
            <w:tcBorders>
              <w:top w:val="double" w:sz="4" w:space="0" w:color="auto"/>
              <w:left w:val="single" w:sz="6" w:space="0" w:color="auto"/>
              <w:bottom w:val="single" w:sz="6" w:space="0" w:color="auto"/>
              <w:right w:val="single" w:sz="6" w:space="0" w:color="auto"/>
            </w:tcBorders>
          </w:tcPr>
          <w:p w14:paraId="788DCEBB" w14:textId="2C815A8A" w:rsidR="00E64523" w:rsidRPr="00F32ED7" w:rsidRDefault="004B2D4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Methods and Methodology/process adopted for solving the problem</w:t>
            </w:r>
          </w:p>
        </w:tc>
        <w:tc>
          <w:tcPr>
            <w:tcW w:w="850" w:type="dxa"/>
            <w:tcBorders>
              <w:top w:val="double" w:sz="4" w:space="0" w:color="auto"/>
              <w:left w:val="single" w:sz="6" w:space="0" w:color="auto"/>
              <w:bottom w:val="single" w:sz="6" w:space="0" w:color="auto"/>
              <w:right w:val="single" w:sz="6" w:space="0" w:color="auto"/>
            </w:tcBorders>
            <w:vAlign w:val="center"/>
          </w:tcPr>
          <w:p w14:paraId="7340C62E" w14:textId="77777777" w:rsidR="00E64523" w:rsidRPr="00F32ED7" w:rsidRDefault="00E64523" w:rsidP="004B2D43">
            <w:pPr>
              <w:pStyle w:val="Title"/>
              <w:rPr>
                <w:rFonts w:ascii="Times New Roman" w:hAnsi="Times New Roman" w:cs="Times New Roman"/>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16FFC26F" w14:textId="77777777" w:rsidR="00E64523" w:rsidRPr="00F32ED7" w:rsidRDefault="00E64523" w:rsidP="004B2D43">
            <w:pPr>
              <w:pStyle w:val="Title"/>
              <w:rPr>
                <w:rFonts w:ascii="Times New Roman" w:hAnsi="Times New Roman" w:cs="Times New Roman"/>
                <w:b w:val="0"/>
                <w:bCs w:val="0"/>
                <w:sz w:val="20"/>
                <w:szCs w:val="20"/>
                <w:u w:val="none"/>
              </w:rPr>
            </w:pPr>
          </w:p>
        </w:tc>
      </w:tr>
      <w:tr w:rsidR="00E64523" w:rsidRPr="00F32ED7" w14:paraId="0008AFBA" w14:textId="77777777" w:rsidTr="00BC1FCE">
        <w:trPr>
          <w:cantSplit/>
          <w:trHeight w:val="153"/>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33727867" w14:textId="07A4CEEC" w:rsidR="00E64523" w:rsidRPr="00F32ED7" w:rsidRDefault="00E64523" w:rsidP="00E64523">
            <w:pPr>
              <w:pStyle w:val="Title"/>
              <w:tabs>
                <w:tab w:val="num" w:pos="1630"/>
              </w:tabs>
              <w:ind w:left="113" w:right="113"/>
              <w:rPr>
                <w:rFonts w:ascii="Times New Roman" w:hAnsi="Times New Roman" w:cs="Times New Roman"/>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4981E527" w14:textId="47FC9934" w:rsidR="00E64523" w:rsidRPr="00F32ED7" w:rsidRDefault="00E6452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C.2</w:t>
            </w:r>
          </w:p>
        </w:tc>
        <w:tc>
          <w:tcPr>
            <w:tcW w:w="6690" w:type="dxa"/>
            <w:gridSpan w:val="2"/>
            <w:tcBorders>
              <w:top w:val="single" w:sz="6" w:space="0" w:color="auto"/>
              <w:left w:val="single" w:sz="6" w:space="0" w:color="auto"/>
              <w:bottom w:val="single" w:sz="6" w:space="0" w:color="auto"/>
              <w:right w:val="single" w:sz="6" w:space="0" w:color="auto"/>
            </w:tcBorders>
          </w:tcPr>
          <w:p w14:paraId="1740EBED" w14:textId="5EEE1837" w:rsidR="00E64523" w:rsidRPr="00F32ED7" w:rsidRDefault="004B2D4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 xml:space="preserve">Algorithms, Hardware and Software models developed </w:t>
            </w:r>
          </w:p>
        </w:tc>
        <w:tc>
          <w:tcPr>
            <w:tcW w:w="850" w:type="dxa"/>
            <w:tcBorders>
              <w:top w:val="single" w:sz="6" w:space="0" w:color="auto"/>
              <w:left w:val="single" w:sz="6" w:space="0" w:color="auto"/>
              <w:bottom w:val="single" w:sz="6" w:space="0" w:color="auto"/>
              <w:right w:val="single" w:sz="6" w:space="0" w:color="auto"/>
            </w:tcBorders>
            <w:vAlign w:val="center"/>
          </w:tcPr>
          <w:p w14:paraId="30A7A603" w14:textId="1E4AFFD6" w:rsidR="00E64523" w:rsidRPr="00F32ED7" w:rsidRDefault="00E64523" w:rsidP="004B2D4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A987C6F" w14:textId="77777777" w:rsidR="00E64523" w:rsidRPr="00F32ED7" w:rsidRDefault="00E64523" w:rsidP="004B2D43">
            <w:pPr>
              <w:pStyle w:val="Title"/>
              <w:rPr>
                <w:rFonts w:ascii="Times New Roman" w:hAnsi="Times New Roman" w:cs="Times New Roman"/>
                <w:b w:val="0"/>
                <w:bCs w:val="0"/>
                <w:sz w:val="20"/>
                <w:szCs w:val="20"/>
                <w:u w:val="none"/>
              </w:rPr>
            </w:pPr>
          </w:p>
        </w:tc>
      </w:tr>
      <w:tr w:rsidR="00E64523" w:rsidRPr="00F32ED7" w14:paraId="53478A98" w14:textId="77777777" w:rsidTr="00BC1FCE">
        <w:trPr>
          <w:cantSplit/>
          <w:trHeight w:val="266"/>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684A25D2" w14:textId="77777777" w:rsidR="00E64523" w:rsidRPr="00F32ED7" w:rsidRDefault="00E64523" w:rsidP="00E6452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7F99CC6B" w14:textId="2E4BE9F3" w:rsidR="00E64523" w:rsidRPr="00F32ED7" w:rsidRDefault="00E6452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C.3</w:t>
            </w:r>
          </w:p>
        </w:tc>
        <w:tc>
          <w:tcPr>
            <w:tcW w:w="6690" w:type="dxa"/>
            <w:gridSpan w:val="2"/>
            <w:tcBorders>
              <w:top w:val="single" w:sz="6" w:space="0" w:color="auto"/>
              <w:left w:val="single" w:sz="6" w:space="0" w:color="auto"/>
              <w:bottom w:val="single" w:sz="6" w:space="0" w:color="auto"/>
              <w:right w:val="single" w:sz="6" w:space="0" w:color="auto"/>
            </w:tcBorders>
          </w:tcPr>
          <w:p w14:paraId="4A441843" w14:textId="16FE0F8F" w:rsidR="00E64523" w:rsidRPr="00F32ED7" w:rsidRDefault="004B2D4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Testing and Evaluation</w:t>
            </w:r>
          </w:p>
        </w:tc>
        <w:tc>
          <w:tcPr>
            <w:tcW w:w="850" w:type="dxa"/>
            <w:tcBorders>
              <w:top w:val="single" w:sz="6" w:space="0" w:color="auto"/>
              <w:left w:val="single" w:sz="6" w:space="0" w:color="auto"/>
              <w:bottom w:val="single" w:sz="6" w:space="0" w:color="auto"/>
              <w:right w:val="single" w:sz="6" w:space="0" w:color="auto"/>
            </w:tcBorders>
            <w:vAlign w:val="center"/>
          </w:tcPr>
          <w:p w14:paraId="316391B1" w14:textId="3E4577BA" w:rsidR="00E64523" w:rsidRPr="00F32ED7" w:rsidRDefault="00E64523" w:rsidP="004B2D4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3D8F47D" w14:textId="77777777" w:rsidR="00E64523" w:rsidRPr="00F32ED7" w:rsidRDefault="00E64523" w:rsidP="004B2D43">
            <w:pPr>
              <w:pStyle w:val="Title"/>
              <w:rPr>
                <w:rFonts w:ascii="Times New Roman" w:hAnsi="Times New Roman" w:cs="Times New Roman"/>
                <w:b w:val="0"/>
                <w:bCs w:val="0"/>
                <w:sz w:val="20"/>
                <w:szCs w:val="20"/>
                <w:u w:val="none"/>
              </w:rPr>
            </w:pPr>
          </w:p>
        </w:tc>
      </w:tr>
      <w:tr w:rsidR="00E64523" w:rsidRPr="00F32ED7" w14:paraId="422277ED" w14:textId="77777777" w:rsidTr="00BC1FCE">
        <w:trPr>
          <w:cantSplit/>
          <w:trHeight w:val="266"/>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513F85E4" w14:textId="77777777" w:rsidR="00E64523" w:rsidRPr="00F32ED7" w:rsidRDefault="00E64523" w:rsidP="00E6452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0D006628" w14:textId="03136A99" w:rsidR="00E64523" w:rsidRPr="00F32ED7" w:rsidRDefault="00E6452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C.4</w:t>
            </w:r>
          </w:p>
        </w:tc>
        <w:tc>
          <w:tcPr>
            <w:tcW w:w="6690" w:type="dxa"/>
            <w:gridSpan w:val="2"/>
            <w:tcBorders>
              <w:top w:val="single" w:sz="6" w:space="0" w:color="auto"/>
              <w:left w:val="single" w:sz="6" w:space="0" w:color="auto"/>
              <w:bottom w:val="single" w:sz="6" w:space="0" w:color="auto"/>
              <w:right w:val="single" w:sz="6" w:space="0" w:color="auto"/>
            </w:tcBorders>
          </w:tcPr>
          <w:p w14:paraId="635BB657" w14:textId="3EF1F95E" w:rsidR="00E64523" w:rsidRPr="00F32ED7" w:rsidRDefault="004B2D4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Results obtained and inferences drawn</w:t>
            </w:r>
          </w:p>
        </w:tc>
        <w:tc>
          <w:tcPr>
            <w:tcW w:w="850" w:type="dxa"/>
            <w:tcBorders>
              <w:top w:val="single" w:sz="6" w:space="0" w:color="auto"/>
              <w:left w:val="single" w:sz="6" w:space="0" w:color="auto"/>
              <w:bottom w:val="single" w:sz="6" w:space="0" w:color="auto"/>
              <w:right w:val="single" w:sz="6" w:space="0" w:color="auto"/>
            </w:tcBorders>
            <w:vAlign w:val="center"/>
          </w:tcPr>
          <w:p w14:paraId="506F0F15" w14:textId="0A0F0340" w:rsidR="00E64523" w:rsidRPr="00F32ED7" w:rsidRDefault="00E64523" w:rsidP="004B2D43">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4FA26C8C" w14:textId="77777777" w:rsidR="00E64523" w:rsidRPr="00F32ED7" w:rsidRDefault="00E64523" w:rsidP="004B2D43">
            <w:pPr>
              <w:pStyle w:val="Title"/>
              <w:rPr>
                <w:rFonts w:ascii="Times New Roman" w:hAnsi="Times New Roman" w:cs="Times New Roman"/>
                <w:b w:val="0"/>
                <w:bCs w:val="0"/>
                <w:sz w:val="20"/>
                <w:szCs w:val="20"/>
                <w:u w:val="none"/>
              </w:rPr>
            </w:pPr>
          </w:p>
        </w:tc>
      </w:tr>
      <w:tr w:rsidR="00E64523" w:rsidRPr="00F32ED7" w14:paraId="13AFA715" w14:textId="77777777" w:rsidTr="00BC1FCE">
        <w:trPr>
          <w:cantSplit/>
          <w:trHeight w:val="311"/>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7A9CBCB0" w14:textId="77777777" w:rsidR="00E64523" w:rsidRPr="00F32ED7" w:rsidRDefault="00E64523" w:rsidP="00E6452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69FF931D" w14:textId="39520212" w:rsidR="00E64523" w:rsidRPr="00F32ED7" w:rsidRDefault="00E6452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C.1</w:t>
            </w:r>
          </w:p>
        </w:tc>
        <w:tc>
          <w:tcPr>
            <w:tcW w:w="6690" w:type="dxa"/>
            <w:gridSpan w:val="2"/>
            <w:tcBorders>
              <w:top w:val="single" w:sz="6" w:space="0" w:color="auto"/>
              <w:left w:val="single" w:sz="6" w:space="0" w:color="auto"/>
              <w:bottom w:val="single" w:sz="6" w:space="0" w:color="auto"/>
              <w:right w:val="single" w:sz="6" w:space="0" w:color="auto"/>
            </w:tcBorders>
          </w:tcPr>
          <w:p w14:paraId="0CBB9E06" w14:textId="4B92C43A" w:rsidR="00E64523" w:rsidRPr="00F32ED7" w:rsidRDefault="004B2D43" w:rsidP="004B2D43">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Importance and Social Relevance of the work done</w:t>
            </w:r>
          </w:p>
        </w:tc>
        <w:tc>
          <w:tcPr>
            <w:tcW w:w="850" w:type="dxa"/>
            <w:tcBorders>
              <w:top w:val="single" w:sz="6" w:space="0" w:color="auto"/>
              <w:left w:val="single" w:sz="6" w:space="0" w:color="auto"/>
              <w:bottom w:val="single" w:sz="6" w:space="0" w:color="auto"/>
              <w:right w:val="single" w:sz="6" w:space="0" w:color="auto"/>
            </w:tcBorders>
            <w:vAlign w:val="center"/>
          </w:tcPr>
          <w:p w14:paraId="14AA0188" w14:textId="7CFC5835" w:rsidR="00E64523" w:rsidRPr="00F32ED7" w:rsidRDefault="00E64523" w:rsidP="004B2D43">
            <w:pPr>
              <w:pStyle w:val="Title"/>
              <w:rPr>
                <w:rFonts w:ascii="Times New Roman" w:hAnsi="Times New Roman" w:cs="Times New Roman"/>
                <w:b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9097E78" w14:textId="77777777" w:rsidR="00E64523" w:rsidRPr="00F32ED7" w:rsidRDefault="00E64523" w:rsidP="004B2D43">
            <w:pPr>
              <w:pStyle w:val="Title"/>
              <w:jc w:val="left"/>
              <w:rPr>
                <w:rFonts w:ascii="Times New Roman" w:hAnsi="Times New Roman" w:cs="Times New Roman"/>
                <w:b w:val="0"/>
                <w:sz w:val="20"/>
                <w:szCs w:val="20"/>
                <w:u w:val="none"/>
              </w:rPr>
            </w:pPr>
          </w:p>
        </w:tc>
      </w:tr>
      <w:tr w:rsidR="00E64523" w:rsidRPr="00F32ED7" w14:paraId="14FFB65C" w14:textId="77777777" w:rsidTr="00BC1FCE">
        <w:trPr>
          <w:cantSplit/>
          <w:trHeight w:val="266"/>
        </w:trPr>
        <w:tc>
          <w:tcPr>
            <w:tcW w:w="552" w:type="dxa"/>
            <w:vMerge/>
            <w:tcBorders>
              <w:top w:val="single" w:sz="6" w:space="0" w:color="auto"/>
              <w:left w:val="double" w:sz="4" w:space="0" w:color="auto"/>
              <w:bottom w:val="double" w:sz="4" w:space="0" w:color="auto"/>
              <w:right w:val="single" w:sz="6" w:space="0" w:color="auto"/>
            </w:tcBorders>
            <w:textDirection w:val="btLr"/>
            <w:vAlign w:val="center"/>
          </w:tcPr>
          <w:p w14:paraId="54A98C32" w14:textId="77777777" w:rsidR="00E64523" w:rsidRPr="00F32ED7" w:rsidRDefault="00E64523" w:rsidP="00E64523">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6" w:space="0" w:color="auto"/>
              <w:left w:val="single" w:sz="6" w:space="0" w:color="auto"/>
              <w:bottom w:val="double" w:sz="4" w:space="0" w:color="auto"/>
              <w:right w:val="single" w:sz="6" w:space="0" w:color="auto"/>
            </w:tcBorders>
            <w:vAlign w:val="center"/>
          </w:tcPr>
          <w:p w14:paraId="07744384" w14:textId="77777777" w:rsidR="00E64523" w:rsidRPr="00F32ED7" w:rsidRDefault="00E64523" w:rsidP="00E64523">
            <w:pPr>
              <w:pStyle w:val="Title"/>
              <w:spacing w:line="360" w:lineRule="auto"/>
              <w:jc w:val="both"/>
              <w:rPr>
                <w:rFonts w:ascii="Times New Roman" w:hAnsi="Times New Roman" w:cs="Times New Roman"/>
                <w:b w:val="0"/>
                <w:sz w:val="20"/>
                <w:szCs w:val="20"/>
                <w:u w:val="none"/>
              </w:rPr>
            </w:pPr>
          </w:p>
        </w:tc>
        <w:tc>
          <w:tcPr>
            <w:tcW w:w="6690" w:type="dxa"/>
            <w:gridSpan w:val="2"/>
            <w:tcBorders>
              <w:top w:val="single" w:sz="6" w:space="0" w:color="auto"/>
              <w:left w:val="single" w:sz="6" w:space="0" w:color="auto"/>
              <w:bottom w:val="double" w:sz="4" w:space="0" w:color="auto"/>
              <w:right w:val="single" w:sz="6" w:space="0" w:color="auto"/>
            </w:tcBorders>
          </w:tcPr>
          <w:p w14:paraId="124EE145" w14:textId="347C09E3" w:rsidR="00E64523" w:rsidRPr="00F32ED7" w:rsidRDefault="00BC1FCE" w:rsidP="00BC1FCE">
            <w:pPr>
              <w:jc w:val="center"/>
              <w:rPr>
                <w:b/>
                <w:sz w:val="20"/>
                <w:szCs w:val="20"/>
              </w:rPr>
            </w:pPr>
            <w:r w:rsidRPr="00F32ED7">
              <w:rPr>
                <w:b/>
                <w:sz w:val="20"/>
                <w:szCs w:val="20"/>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7724BE06" w14:textId="20F982C5" w:rsidR="00E64523" w:rsidRPr="00F32ED7" w:rsidRDefault="00E64523" w:rsidP="00E64523">
            <w:pPr>
              <w:pStyle w:val="Title"/>
              <w:rPr>
                <w:rFonts w:ascii="Times New Roman" w:hAnsi="Times New Roman" w:cs="Times New Roman"/>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579AE197" w14:textId="72B87803" w:rsidR="00E64523" w:rsidRPr="00F32ED7" w:rsidRDefault="00E64523" w:rsidP="00E64523">
            <w:pPr>
              <w:pStyle w:val="Title"/>
              <w:rPr>
                <w:rFonts w:ascii="Times New Roman" w:hAnsi="Times New Roman" w:cs="Times New Roman"/>
                <w:b w:val="0"/>
                <w:bCs w:val="0"/>
                <w:sz w:val="20"/>
                <w:szCs w:val="20"/>
                <w:u w:val="none"/>
              </w:rPr>
            </w:pPr>
          </w:p>
        </w:tc>
      </w:tr>
    </w:tbl>
    <w:p w14:paraId="4A3A2783" w14:textId="77777777" w:rsidR="00BC3420" w:rsidRPr="00F32ED7" w:rsidRDefault="00BC3420"/>
    <w:p w14:paraId="7E5C53CF" w14:textId="77777777" w:rsidR="0016186B" w:rsidRPr="00F32ED7" w:rsidRDefault="0016186B"/>
    <w:p w14:paraId="4F939D7A" w14:textId="77777777" w:rsidR="0016186B" w:rsidRPr="00F32ED7" w:rsidRDefault="0016186B"/>
    <w:p w14:paraId="0D969F17" w14:textId="77777777" w:rsidR="00BC1FCE" w:rsidRPr="00F32ED7" w:rsidRDefault="00BC1FCE"/>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540"/>
        <w:gridCol w:w="6690"/>
        <w:gridCol w:w="850"/>
        <w:gridCol w:w="709"/>
      </w:tblGrid>
      <w:tr w:rsidR="00BC1FCE" w:rsidRPr="00F32ED7" w14:paraId="33D8C44F" w14:textId="77777777" w:rsidTr="00273159">
        <w:trPr>
          <w:cantSplit/>
          <w:trHeight w:val="165"/>
          <w:tblHeader/>
        </w:trPr>
        <w:tc>
          <w:tcPr>
            <w:tcW w:w="552" w:type="dxa"/>
            <w:vMerge w:val="restart"/>
            <w:tcBorders>
              <w:top w:val="double" w:sz="4" w:space="0" w:color="auto"/>
              <w:left w:val="double" w:sz="4" w:space="0" w:color="auto"/>
            </w:tcBorders>
            <w:textDirection w:val="btLr"/>
            <w:vAlign w:val="center"/>
          </w:tcPr>
          <w:p w14:paraId="0352DFA2" w14:textId="77777777" w:rsidR="00BC1FCE" w:rsidRPr="00F32ED7" w:rsidRDefault="00BC1FCE" w:rsidP="00273159">
            <w:pPr>
              <w:pStyle w:val="Title"/>
              <w:ind w:left="113" w:right="113"/>
              <w:jc w:val="left"/>
              <w:rPr>
                <w:rFonts w:ascii="Times New Roman" w:hAnsi="Times New Roman" w:cs="Times New Roman"/>
                <w:sz w:val="22"/>
                <w:szCs w:val="22"/>
                <w:u w:val="none"/>
              </w:rPr>
            </w:pPr>
            <w:r w:rsidRPr="00F32ED7">
              <w:rPr>
                <w:rFonts w:ascii="Times New Roman" w:hAnsi="Times New Roman" w:cs="Times New Roman"/>
                <w:sz w:val="22"/>
                <w:szCs w:val="22"/>
                <w:u w:val="none"/>
              </w:rPr>
              <w:t>Sections</w:t>
            </w:r>
          </w:p>
        </w:tc>
        <w:tc>
          <w:tcPr>
            <w:tcW w:w="7230" w:type="dxa"/>
            <w:gridSpan w:val="2"/>
            <w:vMerge w:val="restart"/>
            <w:tcBorders>
              <w:top w:val="double" w:sz="4" w:space="0" w:color="auto"/>
            </w:tcBorders>
            <w:vAlign w:val="center"/>
          </w:tcPr>
          <w:p w14:paraId="1D5A0CC4" w14:textId="77777777" w:rsidR="00BC1FCE" w:rsidRPr="00F32ED7" w:rsidRDefault="00BC1FCE" w:rsidP="00273159">
            <w:pPr>
              <w:pStyle w:val="Title"/>
              <w:ind w:left="190"/>
              <w:rPr>
                <w:rFonts w:ascii="Times New Roman" w:hAnsi="Times New Roman" w:cs="Times New Roman"/>
                <w:sz w:val="22"/>
                <w:szCs w:val="22"/>
                <w:u w:val="none"/>
              </w:rPr>
            </w:pPr>
            <w:r w:rsidRPr="00F32ED7">
              <w:rPr>
                <w:rFonts w:ascii="Times New Roman" w:hAnsi="Times New Roman" w:cs="Times New Roman"/>
                <w:sz w:val="22"/>
                <w:szCs w:val="22"/>
                <w:u w:val="none"/>
              </w:rPr>
              <w:t>Marking Scheme</w:t>
            </w:r>
          </w:p>
        </w:tc>
        <w:tc>
          <w:tcPr>
            <w:tcW w:w="1559" w:type="dxa"/>
            <w:gridSpan w:val="2"/>
            <w:tcBorders>
              <w:top w:val="double" w:sz="4" w:space="0" w:color="auto"/>
              <w:bottom w:val="single" w:sz="4" w:space="0" w:color="auto"/>
              <w:right w:val="double" w:sz="4" w:space="0" w:color="auto"/>
            </w:tcBorders>
            <w:vAlign w:val="center"/>
          </w:tcPr>
          <w:p w14:paraId="22A8768D" w14:textId="77777777" w:rsidR="00BC1FCE" w:rsidRPr="00F32ED7" w:rsidRDefault="00BC1FCE" w:rsidP="00273159">
            <w:pPr>
              <w:pStyle w:val="Title"/>
              <w:rPr>
                <w:rFonts w:ascii="Times New Roman" w:hAnsi="Times New Roman" w:cs="Times New Roman"/>
                <w:sz w:val="22"/>
                <w:szCs w:val="22"/>
                <w:u w:val="none"/>
              </w:rPr>
            </w:pPr>
            <w:r w:rsidRPr="00F32ED7">
              <w:rPr>
                <w:rFonts w:ascii="Times New Roman" w:hAnsi="Times New Roman" w:cs="Times New Roman"/>
                <w:sz w:val="22"/>
                <w:szCs w:val="22"/>
                <w:u w:val="none"/>
              </w:rPr>
              <w:t>`Marks</w:t>
            </w:r>
          </w:p>
        </w:tc>
      </w:tr>
      <w:tr w:rsidR="00BC1FCE" w:rsidRPr="00F32ED7" w14:paraId="5EBE43BB" w14:textId="77777777" w:rsidTr="00BC1FCE">
        <w:trPr>
          <w:cantSplit/>
          <w:trHeight w:val="1041"/>
          <w:tblHeader/>
        </w:trPr>
        <w:tc>
          <w:tcPr>
            <w:tcW w:w="552" w:type="dxa"/>
            <w:vMerge/>
            <w:tcBorders>
              <w:left w:val="double" w:sz="4" w:space="0" w:color="auto"/>
              <w:bottom w:val="double" w:sz="4" w:space="0" w:color="auto"/>
            </w:tcBorders>
            <w:vAlign w:val="center"/>
          </w:tcPr>
          <w:p w14:paraId="1DEFD04F" w14:textId="77777777" w:rsidR="00BC1FCE" w:rsidRPr="00F32ED7" w:rsidRDefault="00BC1FCE" w:rsidP="00273159">
            <w:pPr>
              <w:pStyle w:val="Title"/>
              <w:jc w:val="left"/>
              <w:rPr>
                <w:rFonts w:ascii="Times New Roman" w:hAnsi="Times New Roman" w:cs="Times New Roman"/>
                <w:sz w:val="22"/>
                <w:szCs w:val="22"/>
                <w:u w:val="none"/>
              </w:rPr>
            </w:pPr>
          </w:p>
        </w:tc>
        <w:tc>
          <w:tcPr>
            <w:tcW w:w="7230" w:type="dxa"/>
            <w:gridSpan w:val="2"/>
            <w:vMerge/>
            <w:tcBorders>
              <w:bottom w:val="double" w:sz="4" w:space="0" w:color="auto"/>
            </w:tcBorders>
            <w:vAlign w:val="center"/>
          </w:tcPr>
          <w:p w14:paraId="141736BA" w14:textId="77777777" w:rsidR="00BC1FCE" w:rsidRPr="00F32ED7" w:rsidRDefault="00BC1FCE" w:rsidP="00273159">
            <w:pPr>
              <w:pStyle w:val="Title"/>
              <w:ind w:left="190"/>
              <w:rPr>
                <w:rFonts w:ascii="Times New Roman" w:hAnsi="Times New Roman" w:cs="Times New Roman"/>
                <w:sz w:val="22"/>
                <w:szCs w:val="22"/>
                <w:u w:val="none"/>
              </w:rPr>
            </w:pPr>
          </w:p>
        </w:tc>
        <w:tc>
          <w:tcPr>
            <w:tcW w:w="850" w:type="dxa"/>
            <w:tcBorders>
              <w:bottom w:val="double" w:sz="4" w:space="0" w:color="auto"/>
            </w:tcBorders>
            <w:textDirection w:val="btLr"/>
            <w:vAlign w:val="center"/>
          </w:tcPr>
          <w:p w14:paraId="599B30BF" w14:textId="77777777" w:rsidR="00BC1FCE" w:rsidRPr="00F32ED7" w:rsidRDefault="00BC1FCE" w:rsidP="00273159">
            <w:pPr>
              <w:pStyle w:val="Title"/>
              <w:ind w:left="72"/>
              <w:jc w:val="left"/>
              <w:rPr>
                <w:rFonts w:ascii="Times New Roman" w:hAnsi="Times New Roman" w:cs="Times New Roman"/>
                <w:sz w:val="22"/>
                <w:szCs w:val="22"/>
                <w:u w:val="none"/>
              </w:rPr>
            </w:pPr>
            <w:r w:rsidRPr="00F32ED7">
              <w:rPr>
                <w:rFonts w:ascii="Times New Roman" w:hAnsi="Times New Roman" w:cs="Times New Roman"/>
                <w:sz w:val="22"/>
                <w:szCs w:val="22"/>
                <w:u w:val="none"/>
              </w:rPr>
              <w:t xml:space="preserve">Max </w:t>
            </w:r>
          </w:p>
        </w:tc>
        <w:tc>
          <w:tcPr>
            <w:tcW w:w="709" w:type="dxa"/>
            <w:tcBorders>
              <w:bottom w:val="double" w:sz="4" w:space="0" w:color="auto"/>
              <w:right w:val="double" w:sz="4" w:space="0" w:color="auto"/>
            </w:tcBorders>
            <w:textDirection w:val="btLr"/>
            <w:vAlign w:val="center"/>
          </w:tcPr>
          <w:p w14:paraId="31A9EB8D" w14:textId="77777777" w:rsidR="00BC1FCE" w:rsidRPr="00F32ED7" w:rsidRDefault="00BC1FCE" w:rsidP="00273159">
            <w:pPr>
              <w:pStyle w:val="Title"/>
              <w:ind w:left="72"/>
              <w:jc w:val="left"/>
              <w:rPr>
                <w:rFonts w:ascii="Times New Roman" w:hAnsi="Times New Roman" w:cs="Times New Roman"/>
                <w:sz w:val="22"/>
                <w:szCs w:val="22"/>
                <w:u w:val="none"/>
              </w:rPr>
            </w:pPr>
            <w:r w:rsidRPr="00F32ED7">
              <w:rPr>
                <w:rFonts w:ascii="Times New Roman" w:hAnsi="Times New Roman" w:cs="Times New Roman"/>
                <w:sz w:val="22"/>
                <w:szCs w:val="22"/>
                <w:u w:val="none"/>
              </w:rPr>
              <w:t xml:space="preserve">Examiner </w:t>
            </w:r>
          </w:p>
        </w:tc>
      </w:tr>
      <w:tr w:rsidR="00BC1FCE" w:rsidRPr="00F32ED7" w14:paraId="59BF25C7" w14:textId="77777777" w:rsidTr="00273159">
        <w:trPr>
          <w:cantSplit/>
          <w:trHeight w:val="303"/>
        </w:trPr>
        <w:tc>
          <w:tcPr>
            <w:tcW w:w="552" w:type="dxa"/>
            <w:vMerge w:val="restart"/>
            <w:tcBorders>
              <w:top w:val="double" w:sz="4" w:space="0" w:color="auto"/>
              <w:left w:val="double" w:sz="4" w:space="0" w:color="auto"/>
            </w:tcBorders>
            <w:textDirection w:val="btLr"/>
            <w:vAlign w:val="center"/>
          </w:tcPr>
          <w:p w14:paraId="44395006" w14:textId="637327A4" w:rsidR="00BC1FCE" w:rsidRPr="00F32ED7" w:rsidRDefault="00BC1FCE" w:rsidP="00273159">
            <w:pPr>
              <w:pStyle w:val="Title"/>
              <w:tabs>
                <w:tab w:val="num" w:pos="1630"/>
              </w:tabs>
              <w:ind w:right="113"/>
              <w:rPr>
                <w:rFonts w:ascii="Times New Roman" w:hAnsi="Times New Roman" w:cs="Times New Roman"/>
                <w:bCs w:val="0"/>
                <w:sz w:val="20"/>
                <w:szCs w:val="20"/>
                <w:u w:val="none"/>
              </w:rPr>
            </w:pPr>
            <w:r w:rsidRPr="00F32ED7">
              <w:rPr>
                <w:rFonts w:ascii="Times New Roman" w:hAnsi="Times New Roman" w:cs="Times New Roman"/>
                <w:bCs w:val="0"/>
                <w:sz w:val="20"/>
                <w:szCs w:val="20"/>
                <w:u w:val="none"/>
              </w:rPr>
              <w:t>Part-E</w:t>
            </w:r>
          </w:p>
        </w:tc>
        <w:tc>
          <w:tcPr>
            <w:tcW w:w="540" w:type="dxa"/>
            <w:tcBorders>
              <w:top w:val="double" w:sz="4" w:space="0" w:color="auto"/>
            </w:tcBorders>
          </w:tcPr>
          <w:p w14:paraId="65BFD004" w14:textId="39938179"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E.1</w:t>
            </w:r>
          </w:p>
        </w:tc>
        <w:tc>
          <w:tcPr>
            <w:tcW w:w="6690" w:type="dxa"/>
            <w:tcBorders>
              <w:top w:val="double" w:sz="4" w:space="0" w:color="auto"/>
            </w:tcBorders>
          </w:tcPr>
          <w:p w14:paraId="0A9C217E" w14:textId="7A02C7AE"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 xml:space="preserve">Justification of the solution methodology, </w:t>
            </w:r>
          </w:p>
        </w:tc>
        <w:tc>
          <w:tcPr>
            <w:tcW w:w="850" w:type="dxa"/>
            <w:tcBorders>
              <w:top w:val="double" w:sz="4" w:space="0" w:color="auto"/>
            </w:tcBorders>
            <w:vAlign w:val="center"/>
          </w:tcPr>
          <w:p w14:paraId="22BD91CD" w14:textId="77777777" w:rsidR="00BC1FCE" w:rsidRPr="00F32ED7" w:rsidRDefault="00BC1FCE" w:rsidP="00273159">
            <w:pPr>
              <w:jc w:val="center"/>
              <w:rPr>
                <w:b/>
                <w:bCs/>
                <w:sz w:val="20"/>
                <w:szCs w:val="18"/>
              </w:rPr>
            </w:pPr>
          </w:p>
        </w:tc>
        <w:tc>
          <w:tcPr>
            <w:tcW w:w="709" w:type="dxa"/>
            <w:tcBorders>
              <w:top w:val="double" w:sz="4" w:space="0" w:color="auto"/>
              <w:right w:val="single" w:sz="4" w:space="0" w:color="auto"/>
            </w:tcBorders>
            <w:vAlign w:val="center"/>
          </w:tcPr>
          <w:p w14:paraId="5D8F33B2" w14:textId="77777777" w:rsidR="00BC1FCE" w:rsidRPr="00F32ED7" w:rsidRDefault="00BC1FCE" w:rsidP="00273159">
            <w:pPr>
              <w:pStyle w:val="Title"/>
              <w:rPr>
                <w:rFonts w:ascii="Times New Roman" w:hAnsi="Times New Roman" w:cs="Times New Roman"/>
                <w:b w:val="0"/>
                <w:bCs w:val="0"/>
                <w:sz w:val="20"/>
                <w:szCs w:val="18"/>
                <w:u w:val="none"/>
              </w:rPr>
            </w:pPr>
          </w:p>
        </w:tc>
      </w:tr>
      <w:tr w:rsidR="00BC1FCE" w:rsidRPr="00F32ED7" w14:paraId="442ED42F" w14:textId="77777777" w:rsidTr="00273159">
        <w:trPr>
          <w:cantSplit/>
          <w:trHeight w:val="332"/>
        </w:trPr>
        <w:tc>
          <w:tcPr>
            <w:tcW w:w="552" w:type="dxa"/>
            <w:vMerge/>
            <w:tcBorders>
              <w:left w:val="double" w:sz="4" w:space="0" w:color="auto"/>
            </w:tcBorders>
            <w:textDirection w:val="btLr"/>
            <w:vAlign w:val="center"/>
          </w:tcPr>
          <w:p w14:paraId="151935A3" w14:textId="77777777" w:rsidR="00BC1FCE" w:rsidRPr="00F32ED7" w:rsidRDefault="00BC1FCE" w:rsidP="00273159">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4" w:space="0" w:color="auto"/>
            </w:tcBorders>
          </w:tcPr>
          <w:p w14:paraId="032B68BD" w14:textId="67A22874"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E.2</w:t>
            </w:r>
          </w:p>
        </w:tc>
        <w:tc>
          <w:tcPr>
            <w:tcW w:w="6690" w:type="dxa"/>
            <w:tcBorders>
              <w:top w:val="single" w:sz="4" w:space="0" w:color="auto"/>
            </w:tcBorders>
          </w:tcPr>
          <w:p w14:paraId="335DC8D1" w14:textId="668B139D"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 xml:space="preserve">Justification of the algorithm </w:t>
            </w:r>
            <w:r w:rsidR="008C4098" w:rsidRPr="00F32ED7">
              <w:rPr>
                <w:rFonts w:ascii="Times New Roman" w:hAnsi="Times New Roman" w:cs="Times New Roman"/>
                <w:b w:val="0"/>
                <w:sz w:val="20"/>
                <w:szCs w:val="18"/>
                <w:u w:val="none"/>
              </w:rPr>
              <w:t>and coding</w:t>
            </w:r>
            <w:r w:rsidRPr="00F32ED7">
              <w:rPr>
                <w:rFonts w:ascii="Times New Roman" w:hAnsi="Times New Roman" w:cs="Times New Roman"/>
                <w:b w:val="0"/>
                <w:sz w:val="20"/>
                <w:szCs w:val="18"/>
                <w:u w:val="none"/>
              </w:rPr>
              <w:t xml:space="preserve"> method used; results obtained   </w:t>
            </w:r>
          </w:p>
        </w:tc>
        <w:tc>
          <w:tcPr>
            <w:tcW w:w="850" w:type="dxa"/>
            <w:tcBorders>
              <w:top w:val="single" w:sz="4" w:space="0" w:color="auto"/>
            </w:tcBorders>
          </w:tcPr>
          <w:p w14:paraId="2FEDCF93" w14:textId="77777777" w:rsidR="00BC1FCE" w:rsidRPr="00F32ED7" w:rsidRDefault="00BC1FCE" w:rsidP="00273159">
            <w:pPr>
              <w:jc w:val="center"/>
              <w:rPr>
                <w:sz w:val="20"/>
                <w:szCs w:val="18"/>
              </w:rPr>
            </w:pPr>
          </w:p>
        </w:tc>
        <w:tc>
          <w:tcPr>
            <w:tcW w:w="709" w:type="dxa"/>
            <w:tcBorders>
              <w:top w:val="single" w:sz="4" w:space="0" w:color="auto"/>
              <w:right w:val="single" w:sz="4" w:space="0" w:color="auto"/>
            </w:tcBorders>
            <w:vAlign w:val="center"/>
          </w:tcPr>
          <w:p w14:paraId="5140F61F" w14:textId="77777777" w:rsidR="00BC1FCE" w:rsidRPr="00F32ED7" w:rsidRDefault="00BC1FCE" w:rsidP="00273159">
            <w:pPr>
              <w:pStyle w:val="Title"/>
              <w:rPr>
                <w:rFonts w:ascii="Times New Roman" w:hAnsi="Times New Roman" w:cs="Times New Roman"/>
                <w:b w:val="0"/>
                <w:bCs w:val="0"/>
                <w:sz w:val="20"/>
                <w:szCs w:val="18"/>
                <w:u w:val="none"/>
              </w:rPr>
            </w:pPr>
          </w:p>
        </w:tc>
      </w:tr>
      <w:tr w:rsidR="00BC1FCE" w:rsidRPr="00F32ED7" w14:paraId="47E86D67" w14:textId="77777777" w:rsidTr="00273159">
        <w:trPr>
          <w:cantSplit/>
          <w:trHeight w:val="332"/>
        </w:trPr>
        <w:tc>
          <w:tcPr>
            <w:tcW w:w="552" w:type="dxa"/>
            <w:vMerge/>
            <w:tcBorders>
              <w:left w:val="double" w:sz="4" w:space="0" w:color="auto"/>
            </w:tcBorders>
            <w:textDirection w:val="btLr"/>
            <w:vAlign w:val="center"/>
          </w:tcPr>
          <w:p w14:paraId="538EEF82" w14:textId="77777777" w:rsidR="00BC1FCE" w:rsidRPr="00F32ED7" w:rsidRDefault="00BC1FCE" w:rsidP="00273159">
            <w:pPr>
              <w:pStyle w:val="Title"/>
              <w:tabs>
                <w:tab w:val="num" w:pos="1630"/>
              </w:tabs>
              <w:ind w:left="113" w:right="113"/>
              <w:rPr>
                <w:rFonts w:ascii="Times New Roman" w:hAnsi="Times New Roman" w:cs="Times New Roman"/>
                <w:b w:val="0"/>
                <w:bCs w:val="0"/>
                <w:sz w:val="20"/>
                <w:szCs w:val="20"/>
                <w:u w:val="none"/>
              </w:rPr>
            </w:pPr>
          </w:p>
        </w:tc>
        <w:tc>
          <w:tcPr>
            <w:tcW w:w="540" w:type="dxa"/>
            <w:tcBorders>
              <w:top w:val="single" w:sz="4" w:space="0" w:color="auto"/>
            </w:tcBorders>
          </w:tcPr>
          <w:p w14:paraId="2D871F4D" w14:textId="62C023B6"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E.3</w:t>
            </w:r>
          </w:p>
        </w:tc>
        <w:tc>
          <w:tcPr>
            <w:tcW w:w="6690" w:type="dxa"/>
            <w:tcBorders>
              <w:top w:val="single" w:sz="4" w:space="0" w:color="auto"/>
            </w:tcBorders>
          </w:tcPr>
          <w:p w14:paraId="33C894FB" w14:textId="354BFA98" w:rsidR="00BC1FCE" w:rsidRPr="00F32ED7" w:rsidRDefault="00BC1FCE" w:rsidP="00273159">
            <w:pPr>
              <w:pStyle w:val="Title"/>
              <w:jc w:val="both"/>
              <w:rPr>
                <w:rFonts w:ascii="Times New Roman" w:hAnsi="Times New Roman" w:cs="Times New Roman"/>
                <w:b w:val="0"/>
                <w:sz w:val="20"/>
                <w:szCs w:val="18"/>
                <w:u w:val="none"/>
              </w:rPr>
            </w:pPr>
            <w:r w:rsidRPr="00F32ED7">
              <w:rPr>
                <w:rFonts w:ascii="Times New Roman" w:hAnsi="Times New Roman" w:cs="Times New Roman"/>
                <w:b w:val="0"/>
                <w:sz w:val="20"/>
                <w:szCs w:val="18"/>
                <w:u w:val="none"/>
              </w:rPr>
              <w:t>Justification of hardware and software tools used solution obtained</w:t>
            </w:r>
          </w:p>
        </w:tc>
        <w:tc>
          <w:tcPr>
            <w:tcW w:w="850" w:type="dxa"/>
            <w:tcBorders>
              <w:top w:val="single" w:sz="4" w:space="0" w:color="auto"/>
            </w:tcBorders>
          </w:tcPr>
          <w:p w14:paraId="31082A04" w14:textId="77777777" w:rsidR="00BC1FCE" w:rsidRPr="00F32ED7" w:rsidRDefault="00BC1FCE" w:rsidP="00273159">
            <w:pPr>
              <w:jc w:val="center"/>
              <w:rPr>
                <w:sz w:val="20"/>
                <w:szCs w:val="18"/>
              </w:rPr>
            </w:pPr>
          </w:p>
        </w:tc>
        <w:tc>
          <w:tcPr>
            <w:tcW w:w="709" w:type="dxa"/>
            <w:tcBorders>
              <w:top w:val="single" w:sz="4" w:space="0" w:color="auto"/>
              <w:right w:val="single" w:sz="4" w:space="0" w:color="auto"/>
            </w:tcBorders>
            <w:vAlign w:val="center"/>
          </w:tcPr>
          <w:p w14:paraId="2140A436" w14:textId="77777777" w:rsidR="00BC1FCE" w:rsidRPr="00F32ED7" w:rsidRDefault="00BC1FCE" w:rsidP="00273159">
            <w:pPr>
              <w:pStyle w:val="Title"/>
              <w:rPr>
                <w:rFonts w:ascii="Times New Roman" w:hAnsi="Times New Roman" w:cs="Times New Roman"/>
                <w:b w:val="0"/>
                <w:bCs w:val="0"/>
                <w:sz w:val="20"/>
                <w:szCs w:val="18"/>
                <w:u w:val="none"/>
              </w:rPr>
            </w:pPr>
          </w:p>
        </w:tc>
      </w:tr>
      <w:tr w:rsidR="00BC1FCE" w:rsidRPr="00F32ED7" w14:paraId="53ED895A" w14:textId="77777777" w:rsidTr="00B17104">
        <w:trPr>
          <w:cantSplit/>
          <w:trHeight w:val="131"/>
        </w:trPr>
        <w:tc>
          <w:tcPr>
            <w:tcW w:w="552" w:type="dxa"/>
            <w:vMerge/>
            <w:tcBorders>
              <w:left w:val="double" w:sz="4" w:space="0" w:color="auto"/>
              <w:bottom w:val="double" w:sz="4" w:space="0" w:color="auto"/>
            </w:tcBorders>
            <w:textDirection w:val="btLr"/>
            <w:vAlign w:val="center"/>
          </w:tcPr>
          <w:p w14:paraId="3AB9F4B1" w14:textId="77777777" w:rsidR="00BC1FCE" w:rsidRPr="00F32ED7" w:rsidRDefault="00BC1FCE" w:rsidP="00273159">
            <w:pPr>
              <w:pStyle w:val="Title"/>
              <w:tabs>
                <w:tab w:val="num" w:pos="1630"/>
              </w:tabs>
              <w:ind w:left="113" w:right="113"/>
              <w:rPr>
                <w:rFonts w:ascii="Times New Roman" w:hAnsi="Times New Roman" w:cs="Times New Roman"/>
                <w:b w:val="0"/>
                <w:bCs w:val="0"/>
                <w:sz w:val="20"/>
                <w:szCs w:val="20"/>
                <w:u w:val="none"/>
              </w:rPr>
            </w:pPr>
          </w:p>
        </w:tc>
        <w:tc>
          <w:tcPr>
            <w:tcW w:w="7230" w:type="dxa"/>
            <w:gridSpan w:val="2"/>
            <w:tcBorders>
              <w:top w:val="single" w:sz="4" w:space="0" w:color="auto"/>
              <w:bottom w:val="double" w:sz="4" w:space="0" w:color="auto"/>
            </w:tcBorders>
            <w:vAlign w:val="center"/>
          </w:tcPr>
          <w:p w14:paraId="0AECEFD6" w14:textId="77777777" w:rsidR="00BC1FCE" w:rsidRPr="00F32ED7" w:rsidRDefault="00BC1FCE" w:rsidP="00273159">
            <w:pPr>
              <w:pStyle w:val="Title"/>
              <w:rPr>
                <w:rFonts w:ascii="Times New Roman" w:hAnsi="Times New Roman" w:cs="Times New Roman"/>
                <w:bCs w:val="0"/>
                <w:sz w:val="20"/>
                <w:szCs w:val="18"/>
                <w:u w:val="none"/>
              </w:rPr>
            </w:pPr>
            <w:r w:rsidRPr="00F32ED7">
              <w:rPr>
                <w:rFonts w:ascii="Times New Roman" w:hAnsi="Times New Roman" w:cs="Times New Roman"/>
                <w:bCs w:val="0"/>
                <w:sz w:val="20"/>
                <w:szCs w:val="18"/>
                <w:u w:val="none"/>
              </w:rPr>
              <w:t>Sub-Total</w:t>
            </w:r>
          </w:p>
        </w:tc>
        <w:tc>
          <w:tcPr>
            <w:tcW w:w="850" w:type="dxa"/>
            <w:tcBorders>
              <w:top w:val="single" w:sz="4" w:space="0" w:color="auto"/>
              <w:bottom w:val="double" w:sz="4" w:space="0" w:color="auto"/>
            </w:tcBorders>
            <w:vAlign w:val="center"/>
          </w:tcPr>
          <w:p w14:paraId="3EB9ADCC" w14:textId="77777777" w:rsidR="00BC1FCE" w:rsidRPr="00F32ED7" w:rsidRDefault="00BC1FCE" w:rsidP="00273159">
            <w:pPr>
              <w:jc w:val="center"/>
              <w:rPr>
                <w:b/>
                <w:bCs/>
                <w:sz w:val="20"/>
                <w:szCs w:val="18"/>
              </w:rPr>
            </w:pPr>
          </w:p>
        </w:tc>
        <w:tc>
          <w:tcPr>
            <w:tcW w:w="709" w:type="dxa"/>
            <w:tcBorders>
              <w:top w:val="single" w:sz="4" w:space="0" w:color="auto"/>
              <w:bottom w:val="double" w:sz="4" w:space="0" w:color="auto"/>
              <w:right w:val="single" w:sz="4" w:space="0" w:color="auto"/>
              <w:tl2br w:val="nil"/>
              <w:tr2bl w:val="nil"/>
            </w:tcBorders>
            <w:vAlign w:val="center"/>
          </w:tcPr>
          <w:p w14:paraId="744D48C4" w14:textId="77777777" w:rsidR="00BC1FCE" w:rsidRPr="00F32ED7" w:rsidRDefault="00BC1FCE" w:rsidP="00273159">
            <w:pPr>
              <w:pStyle w:val="Title"/>
              <w:rPr>
                <w:rFonts w:ascii="Times New Roman" w:hAnsi="Times New Roman" w:cs="Times New Roman"/>
                <w:b w:val="0"/>
                <w:bCs w:val="0"/>
                <w:sz w:val="20"/>
                <w:szCs w:val="18"/>
                <w:u w:val="none"/>
              </w:rPr>
            </w:pPr>
          </w:p>
        </w:tc>
      </w:tr>
      <w:tr w:rsidR="00BC1FCE" w:rsidRPr="00F32ED7" w14:paraId="5D938853" w14:textId="77777777" w:rsidTr="00B17104">
        <w:trPr>
          <w:cantSplit/>
          <w:trHeight w:val="38"/>
        </w:trPr>
        <w:tc>
          <w:tcPr>
            <w:tcW w:w="552" w:type="dxa"/>
            <w:vMerge w:val="restart"/>
            <w:tcBorders>
              <w:top w:val="double" w:sz="4" w:space="0" w:color="auto"/>
              <w:left w:val="double" w:sz="4" w:space="0" w:color="auto"/>
              <w:bottom w:val="single" w:sz="6" w:space="0" w:color="auto"/>
              <w:right w:val="single" w:sz="6" w:space="0" w:color="auto"/>
              <w:tl2br w:val="nil"/>
            </w:tcBorders>
            <w:textDirection w:val="btLr"/>
            <w:vAlign w:val="center"/>
          </w:tcPr>
          <w:p w14:paraId="5ABB2F2A" w14:textId="358D6A3A" w:rsidR="00BC1FCE" w:rsidRPr="00F32ED7" w:rsidRDefault="00BC1FCE" w:rsidP="00273159">
            <w:pPr>
              <w:ind w:left="113"/>
              <w:jc w:val="center"/>
              <w:rPr>
                <w:b/>
                <w:bCs/>
                <w:sz w:val="20"/>
                <w:szCs w:val="20"/>
              </w:rPr>
            </w:pPr>
            <w:r w:rsidRPr="00F32ED7">
              <w:rPr>
                <w:b/>
                <w:bCs/>
                <w:sz w:val="20"/>
                <w:szCs w:val="20"/>
              </w:rPr>
              <w:t>Part-F</w:t>
            </w:r>
          </w:p>
        </w:tc>
        <w:tc>
          <w:tcPr>
            <w:tcW w:w="540" w:type="dxa"/>
            <w:tcBorders>
              <w:top w:val="double" w:sz="4" w:space="0" w:color="auto"/>
              <w:left w:val="single" w:sz="6" w:space="0" w:color="auto"/>
              <w:bottom w:val="single" w:sz="6" w:space="0" w:color="auto"/>
              <w:right w:val="single" w:sz="6" w:space="0" w:color="auto"/>
              <w:tl2br w:val="nil"/>
            </w:tcBorders>
          </w:tcPr>
          <w:p w14:paraId="5A0D468F" w14:textId="63F72F72" w:rsidR="00BC1FCE" w:rsidRPr="00F32ED7" w:rsidRDefault="00B17104" w:rsidP="00B17104">
            <w:pPr>
              <w:pStyle w:val="Title"/>
              <w:jc w:val="both"/>
              <w:rPr>
                <w:rFonts w:ascii="Times New Roman" w:hAnsi="Times New Roman" w:cs="Times New Roman"/>
                <w:sz w:val="20"/>
                <w:szCs w:val="20"/>
              </w:rPr>
            </w:pPr>
            <w:r w:rsidRPr="00F32ED7">
              <w:rPr>
                <w:rFonts w:ascii="Times New Roman" w:hAnsi="Times New Roman" w:cs="Times New Roman"/>
                <w:b w:val="0"/>
                <w:sz w:val="20"/>
                <w:szCs w:val="20"/>
                <w:u w:val="none"/>
              </w:rPr>
              <w:t>F.</w:t>
            </w:r>
            <w:r w:rsidR="00BC1FCE" w:rsidRPr="00F32ED7">
              <w:rPr>
                <w:rFonts w:ascii="Times New Roman" w:hAnsi="Times New Roman" w:cs="Times New Roman"/>
                <w:b w:val="0"/>
                <w:sz w:val="20"/>
                <w:szCs w:val="20"/>
                <w:u w:val="none"/>
              </w:rPr>
              <w:t>1</w:t>
            </w:r>
          </w:p>
        </w:tc>
        <w:tc>
          <w:tcPr>
            <w:tcW w:w="6690" w:type="dxa"/>
            <w:tcBorders>
              <w:top w:val="double" w:sz="4" w:space="0" w:color="auto"/>
              <w:left w:val="single" w:sz="6" w:space="0" w:color="auto"/>
              <w:bottom w:val="single" w:sz="6" w:space="0" w:color="auto"/>
              <w:right w:val="single" w:sz="6" w:space="0" w:color="auto"/>
              <w:tl2br w:val="nil"/>
            </w:tcBorders>
          </w:tcPr>
          <w:p w14:paraId="4A58AFCB" w14:textId="0B0EB614" w:rsidR="00BC1FCE" w:rsidRPr="00F32ED7" w:rsidRDefault="00B17104" w:rsidP="00273159">
            <w:pPr>
              <w:pStyle w:val="Title"/>
              <w:jc w:val="both"/>
              <w:rPr>
                <w:rFonts w:ascii="Times New Roman" w:hAnsi="Times New Roman" w:cs="Times New Roman"/>
                <w:b w:val="0"/>
                <w:sz w:val="20"/>
                <w:szCs w:val="20"/>
              </w:rPr>
            </w:pPr>
            <w:r w:rsidRPr="00F32ED7">
              <w:rPr>
                <w:rFonts w:ascii="Times New Roman" w:hAnsi="Times New Roman" w:cs="Times New Roman"/>
                <w:b w:val="0"/>
                <w:sz w:val="20"/>
                <w:szCs w:val="20"/>
                <w:u w:val="none"/>
              </w:rPr>
              <w:t>Flow charts and Block Diagrams</w:t>
            </w:r>
          </w:p>
        </w:tc>
        <w:tc>
          <w:tcPr>
            <w:tcW w:w="850" w:type="dxa"/>
            <w:tcBorders>
              <w:top w:val="double" w:sz="4" w:space="0" w:color="auto"/>
              <w:left w:val="single" w:sz="6" w:space="0" w:color="auto"/>
              <w:bottom w:val="single" w:sz="6" w:space="0" w:color="auto"/>
              <w:right w:val="single" w:sz="6" w:space="0" w:color="auto"/>
              <w:tl2br w:val="nil"/>
            </w:tcBorders>
            <w:vAlign w:val="center"/>
          </w:tcPr>
          <w:p w14:paraId="475CE267" w14:textId="77777777" w:rsidR="00BC1FCE" w:rsidRPr="00F32ED7" w:rsidRDefault="00BC1FCE" w:rsidP="00273159">
            <w:pPr>
              <w:pStyle w:val="Title"/>
              <w:rPr>
                <w:rFonts w:ascii="Times New Roman" w:hAnsi="Times New Roman" w:cs="Times New Roman"/>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1665339" w14:textId="77777777" w:rsidR="00BC1FCE" w:rsidRPr="00F32ED7" w:rsidRDefault="00BC1FCE" w:rsidP="00273159">
            <w:pPr>
              <w:pStyle w:val="Title"/>
              <w:rPr>
                <w:rFonts w:ascii="Times New Roman" w:hAnsi="Times New Roman" w:cs="Times New Roman"/>
                <w:b w:val="0"/>
                <w:bCs w:val="0"/>
                <w:sz w:val="20"/>
                <w:szCs w:val="20"/>
                <w:u w:val="none"/>
              </w:rPr>
            </w:pPr>
          </w:p>
        </w:tc>
      </w:tr>
      <w:tr w:rsidR="00BC1FCE" w:rsidRPr="00F32ED7" w14:paraId="1A7B826D" w14:textId="77777777" w:rsidTr="00B17104">
        <w:trPr>
          <w:cantSplit/>
          <w:trHeight w:val="53"/>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7FE1B117" w14:textId="77777777" w:rsidR="00BC1FCE" w:rsidRPr="00F32ED7" w:rsidRDefault="00BC1FCE" w:rsidP="00273159">
            <w:pPr>
              <w:pStyle w:val="Title"/>
              <w:tabs>
                <w:tab w:val="num" w:pos="1630"/>
              </w:tabs>
              <w:ind w:left="113" w:right="113"/>
              <w:rPr>
                <w:rFonts w:ascii="Times New Roman" w:hAnsi="Times New Roman" w:cs="Times New Roman"/>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1053B080" w14:textId="7521CC26" w:rsidR="00BC1FCE" w:rsidRPr="00F32ED7" w:rsidRDefault="00B17104" w:rsidP="00273159">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F</w:t>
            </w:r>
            <w:r w:rsidR="00BC1FCE" w:rsidRPr="00F32ED7">
              <w:rPr>
                <w:rFonts w:ascii="Times New Roman" w:hAnsi="Times New Roman" w:cs="Times New Roman"/>
                <w:b w:val="0"/>
                <w:sz w:val="20"/>
                <w:szCs w:val="20"/>
                <w:u w:val="none"/>
              </w:rPr>
              <w:t>.2</w:t>
            </w:r>
          </w:p>
        </w:tc>
        <w:tc>
          <w:tcPr>
            <w:tcW w:w="6690" w:type="dxa"/>
            <w:tcBorders>
              <w:top w:val="single" w:sz="6" w:space="0" w:color="auto"/>
              <w:left w:val="single" w:sz="6" w:space="0" w:color="auto"/>
              <w:bottom w:val="single" w:sz="6" w:space="0" w:color="auto"/>
              <w:right w:val="single" w:sz="6" w:space="0" w:color="auto"/>
              <w:tl2br w:val="nil"/>
            </w:tcBorders>
          </w:tcPr>
          <w:p w14:paraId="75A6DCC3" w14:textId="511D736C" w:rsidR="00BC1FCE" w:rsidRPr="00F32ED7" w:rsidRDefault="00B17104" w:rsidP="00273159">
            <w:pPr>
              <w:pStyle w:val="Title"/>
              <w:jc w:val="both"/>
              <w:rPr>
                <w:rFonts w:ascii="Times New Roman" w:hAnsi="Times New Roman" w:cs="Times New Roman"/>
                <w:b w:val="0"/>
                <w:sz w:val="20"/>
                <w:szCs w:val="20"/>
              </w:rPr>
            </w:pPr>
            <w:r w:rsidRPr="00F32ED7">
              <w:rPr>
                <w:rFonts w:ascii="Times New Roman" w:hAnsi="Times New Roman" w:cs="Times New Roman"/>
                <w:b w:val="0"/>
                <w:sz w:val="20"/>
                <w:szCs w:val="20"/>
                <w:u w:val="none"/>
              </w:rPr>
              <w:t xml:space="preserve">Pseudo Codes </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1D7022DF" w14:textId="77777777" w:rsidR="00BC1FCE" w:rsidRPr="00F32ED7" w:rsidRDefault="00BC1FCE" w:rsidP="00273159">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71F68C91" w14:textId="77777777" w:rsidR="00BC1FCE" w:rsidRPr="00F32ED7" w:rsidRDefault="00BC1FCE" w:rsidP="00273159">
            <w:pPr>
              <w:pStyle w:val="Title"/>
              <w:rPr>
                <w:rFonts w:ascii="Times New Roman" w:hAnsi="Times New Roman" w:cs="Times New Roman"/>
                <w:b w:val="0"/>
                <w:bCs w:val="0"/>
                <w:sz w:val="20"/>
                <w:szCs w:val="20"/>
                <w:u w:val="none"/>
              </w:rPr>
            </w:pPr>
          </w:p>
        </w:tc>
      </w:tr>
      <w:tr w:rsidR="00BC1FCE" w:rsidRPr="00F32ED7" w14:paraId="2B0C2FDE" w14:textId="77777777" w:rsidTr="00B17104">
        <w:trPr>
          <w:cantSplit/>
          <w:trHeight w:val="185"/>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0F474ADF" w14:textId="77777777" w:rsidR="00BC1FCE" w:rsidRPr="00F32ED7" w:rsidRDefault="00BC1FCE" w:rsidP="00273159">
            <w:pPr>
              <w:pStyle w:val="Title"/>
              <w:tabs>
                <w:tab w:val="num" w:pos="1630"/>
              </w:tabs>
              <w:ind w:left="113" w:right="113"/>
              <w:rPr>
                <w:rFonts w:ascii="Times New Roman" w:hAnsi="Times New Roman" w:cs="Times New Roman"/>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3D0FF420" w14:textId="559454F8" w:rsidR="00BC1FCE" w:rsidRPr="00F32ED7" w:rsidRDefault="00B17104" w:rsidP="00273159">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F</w:t>
            </w:r>
            <w:r w:rsidR="00BC1FCE" w:rsidRPr="00F32ED7">
              <w:rPr>
                <w:rFonts w:ascii="Times New Roman" w:hAnsi="Times New Roman" w:cs="Times New Roman"/>
                <w:b w:val="0"/>
                <w:sz w:val="20"/>
                <w:szCs w:val="20"/>
                <w:u w:val="none"/>
              </w:rPr>
              <w:t>.3</w:t>
            </w:r>
          </w:p>
        </w:tc>
        <w:tc>
          <w:tcPr>
            <w:tcW w:w="6690" w:type="dxa"/>
            <w:tcBorders>
              <w:top w:val="single" w:sz="6" w:space="0" w:color="auto"/>
              <w:left w:val="single" w:sz="6" w:space="0" w:color="auto"/>
              <w:bottom w:val="single" w:sz="6" w:space="0" w:color="auto"/>
              <w:right w:val="single" w:sz="6" w:space="0" w:color="auto"/>
              <w:tl2br w:val="nil"/>
            </w:tcBorders>
          </w:tcPr>
          <w:p w14:paraId="2815426C" w14:textId="0AB42109" w:rsidR="00BC1FCE" w:rsidRPr="00F32ED7" w:rsidRDefault="00B17104" w:rsidP="00273159">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Graphs and Tables</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52A1F80F" w14:textId="77777777" w:rsidR="00BC1FCE" w:rsidRPr="00F32ED7" w:rsidRDefault="00BC1FCE" w:rsidP="00273159">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AB63496" w14:textId="77777777" w:rsidR="00BC1FCE" w:rsidRPr="00F32ED7" w:rsidRDefault="00BC1FCE" w:rsidP="00273159">
            <w:pPr>
              <w:pStyle w:val="Title"/>
              <w:rPr>
                <w:rFonts w:ascii="Times New Roman" w:hAnsi="Times New Roman" w:cs="Times New Roman"/>
                <w:b w:val="0"/>
                <w:bCs w:val="0"/>
                <w:sz w:val="20"/>
                <w:szCs w:val="20"/>
                <w:u w:val="none"/>
              </w:rPr>
            </w:pPr>
          </w:p>
        </w:tc>
      </w:tr>
      <w:tr w:rsidR="00B17104" w:rsidRPr="00F32ED7" w14:paraId="391A55ED" w14:textId="77777777" w:rsidTr="00B17104">
        <w:trPr>
          <w:cantSplit/>
          <w:trHeight w:val="185"/>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569287AA" w14:textId="77777777" w:rsidR="00B17104" w:rsidRPr="00F32ED7" w:rsidRDefault="00B17104" w:rsidP="00273159">
            <w:pPr>
              <w:pStyle w:val="Title"/>
              <w:tabs>
                <w:tab w:val="num" w:pos="1630"/>
              </w:tabs>
              <w:ind w:left="113" w:right="113"/>
              <w:rPr>
                <w:rFonts w:ascii="Times New Roman" w:hAnsi="Times New Roman" w:cs="Times New Roman"/>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4E6B6591" w14:textId="48F962BE" w:rsidR="00B17104" w:rsidRPr="00F32ED7" w:rsidRDefault="00B17104" w:rsidP="00273159">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F.4</w:t>
            </w:r>
          </w:p>
        </w:tc>
        <w:tc>
          <w:tcPr>
            <w:tcW w:w="6690" w:type="dxa"/>
            <w:tcBorders>
              <w:top w:val="single" w:sz="6" w:space="0" w:color="auto"/>
              <w:left w:val="single" w:sz="6" w:space="0" w:color="auto"/>
              <w:bottom w:val="single" w:sz="6" w:space="0" w:color="auto"/>
              <w:right w:val="single" w:sz="6" w:space="0" w:color="auto"/>
              <w:tl2br w:val="nil"/>
            </w:tcBorders>
          </w:tcPr>
          <w:p w14:paraId="0924393B" w14:textId="6DC19FC3" w:rsidR="00B17104" w:rsidRPr="00F32ED7" w:rsidRDefault="00B17104" w:rsidP="00273159">
            <w:pPr>
              <w:pStyle w:val="Title"/>
              <w:jc w:val="both"/>
              <w:rPr>
                <w:rFonts w:ascii="Times New Roman" w:hAnsi="Times New Roman" w:cs="Times New Roman"/>
                <w:b w:val="0"/>
                <w:sz w:val="20"/>
                <w:szCs w:val="20"/>
                <w:u w:val="none"/>
              </w:rPr>
            </w:pPr>
            <w:r w:rsidRPr="00F32ED7">
              <w:rPr>
                <w:rFonts w:ascii="Times New Roman" w:hAnsi="Times New Roman" w:cs="Times New Roman"/>
                <w:b w:val="0"/>
                <w:sz w:val="20"/>
                <w:szCs w:val="20"/>
                <w:u w:val="none"/>
              </w:rPr>
              <w:t>Any other relevant information</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4DB43FD5" w14:textId="77777777" w:rsidR="00B17104" w:rsidRPr="00F32ED7" w:rsidRDefault="00B17104" w:rsidP="00273159">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1701BF73" w14:textId="77777777" w:rsidR="00B17104" w:rsidRPr="00F32ED7" w:rsidRDefault="00B17104" w:rsidP="00273159">
            <w:pPr>
              <w:pStyle w:val="Title"/>
              <w:rPr>
                <w:rFonts w:ascii="Times New Roman" w:hAnsi="Times New Roman" w:cs="Times New Roman"/>
                <w:b w:val="0"/>
                <w:bCs w:val="0"/>
                <w:sz w:val="20"/>
                <w:szCs w:val="20"/>
                <w:u w:val="none"/>
              </w:rPr>
            </w:pPr>
          </w:p>
        </w:tc>
      </w:tr>
      <w:tr w:rsidR="00BC1FCE" w:rsidRPr="00F32ED7" w14:paraId="1AACFF45" w14:textId="77777777" w:rsidTr="00B17104">
        <w:trPr>
          <w:cantSplit/>
          <w:trHeight w:val="53"/>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0D95152B" w14:textId="77777777" w:rsidR="00BC1FCE" w:rsidRPr="00F32ED7" w:rsidRDefault="00BC1FCE" w:rsidP="00273159">
            <w:pPr>
              <w:pStyle w:val="Title"/>
              <w:tabs>
                <w:tab w:val="num" w:pos="1630"/>
              </w:tabs>
              <w:ind w:left="113" w:right="113"/>
              <w:rPr>
                <w:rFonts w:ascii="Times New Roman" w:hAnsi="Times New Roman" w:cs="Times New Roman"/>
                <w:bCs w:val="0"/>
                <w:sz w:val="20"/>
                <w:szCs w:val="20"/>
                <w:u w:val="none"/>
              </w:rPr>
            </w:pPr>
          </w:p>
        </w:tc>
        <w:tc>
          <w:tcPr>
            <w:tcW w:w="7230" w:type="dxa"/>
            <w:gridSpan w:val="2"/>
            <w:tcBorders>
              <w:top w:val="single" w:sz="6" w:space="0" w:color="auto"/>
              <w:left w:val="single" w:sz="6" w:space="0" w:color="auto"/>
              <w:bottom w:val="single" w:sz="6" w:space="0" w:color="auto"/>
              <w:right w:val="single" w:sz="6" w:space="0" w:color="auto"/>
              <w:tl2br w:val="nil"/>
            </w:tcBorders>
          </w:tcPr>
          <w:p w14:paraId="2B59CAF8" w14:textId="77777777" w:rsidR="00BC1FCE" w:rsidRPr="00F32ED7" w:rsidRDefault="00BC1FCE" w:rsidP="00273159">
            <w:pPr>
              <w:pStyle w:val="Title"/>
              <w:rPr>
                <w:rFonts w:ascii="Times New Roman" w:hAnsi="Times New Roman" w:cs="Times New Roman"/>
                <w:bCs w:val="0"/>
                <w:sz w:val="20"/>
                <w:szCs w:val="20"/>
                <w:u w:val="none"/>
              </w:rPr>
            </w:pPr>
            <w:r w:rsidRPr="00F32ED7">
              <w:rPr>
                <w:rFonts w:ascii="Times New Roman" w:hAnsi="Times New Roman" w:cs="Times New Roman"/>
                <w:bCs w:val="0"/>
                <w:sz w:val="20"/>
                <w:szCs w:val="20"/>
                <w:u w:val="none"/>
              </w:rPr>
              <w:t>Sub-Total</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2ECC5659" w14:textId="77777777" w:rsidR="00BC1FCE" w:rsidRPr="00F32ED7" w:rsidRDefault="00BC1FCE" w:rsidP="00273159">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70196E65" w14:textId="77777777" w:rsidR="00BC1FCE" w:rsidRPr="00F32ED7" w:rsidRDefault="00BC1FCE" w:rsidP="00273159">
            <w:pPr>
              <w:pStyle w:val="Title"/>
              <w:rPr>
                <w:rFonts w:ascii="Times New Roman" w:hAnsi="Times New Roman" w:cs="Times New Roman"/>
                <w:b w:val="0"/>
                <w:bCs w:val="0"/>
                <w:sz w:val="20"/>
                <w:szCs w:val="20"/>
                <w:u w:val="none"/>
              </w:rPr>
            </w:pPr>
          </w:p>
        </w:tc>
      </w:tr>
      <w:tr w:rsidR="00B17104" w:rsidRPr="00F32ED7" w14:paraId="65646246" w14:textId="77777777" w:rsidTr="00EA2D14">
        <w:trPr>
          <w:cantSplit/>
          <w:trHeight w:val="474"/>
        </w:trPr>
        <w:tc>
          <w:tcPr>
            <w:tcW w:w="7782" w:type="dxa"/>
            <w:gridSpan w:val="3"/>
            <w:tcBorders>
              <w:top w:val="single" w:sz="6" w:space="0" w:color="auto"/>
              <w:left w:val="double" w:sz="4" w:space="0" w:color="auto"/>
              <w:bottom w:val="double" w:sz="4" w:space="0" w:color="auto"/>
              <w:right w:val="single" w:sz="6" w:space="0" w:color="auto"/>
              <w:tl2br w:val="nil"/>
            </w:tcBorders>
            <w:vAlign w:val="center"/>
          </w:tcPr>
          <w:p w14:paraId="7E25F52C" w14:textId="03B1DC99" w:rsidR="00B17104" w:rsidRPr="00F32ED7" w:rsidRDefault="00B17104" w:rsidP="00B17104">
            <w:pPr>
              <w:pStyle w:val="Title"/>
              <w:rPr>
                <w:rFonts w:ascii="Times New Roman" w:hAnsi="Times New Roman" w:cs="Times New Roman"/>
                <w:bCs w:val="0"/>
                <w:sz w:val="20"/>
                <w:szCs w:val="20"/>
                <w:u w:val="none"/>
              </w:rPr>
            </w:pPr>
            <w:r w:rsidRPr="00F32ED7">
              <w:rPr>
                <w:rFonts w:ascii="Times New Roman" w:hAnsi="Times New Roman" w:cs="Times New Roman"/>
                <w:bCs w:val="0"/>
                <w:sz w:val="20"/>
                <w:szCs w:val="20"/>
                <w:u w:val="none"/>
              </w:rPr>
              <w:t>Grand Total</w:t>
            </w:r>
          </w:p>
        </w:tc>
        <w:tc>
          <w:tcPr>
            <w:tcW w:w="850" w:type="dxa"/>
            <w:tcBorders>
              <w:top w:val="single" w:sz="6" w:space="0" w:color="auto"/>
              <w:left w:val="single" w:sz="6" w:space="0" w:color="auto"/>
              <w:bottom w:val="double" w:sz="4" w:space="0" w:color="auto"/>
              <w:right w:val="single" w:sz="6" w:space="0" w:color="auto"/>
              <w:tl2br w:val="nil"/>
            </w:tcBorders>
            <w:vAlign w:val="center"/>
          </w:tcPr>
          <w:p w14:paraId="113B973E" w14:textId="77777777" w:rsidR="00B17104" w:rsidRPr="00F32ED7" w:rsidRDefault="00B17104" w:rsidP="00273159">
            <w:pPr>
              <w:pStyle w:val="Title"/>
              <w:rPr>
                <w:rFonts w:ascii="Times New Roman" w:hAnsi="Times New Roman" w:cs="Times New Roman"/>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3625DB8C" w14:textId="77777777" w:rsidR="00B17104" w:rsidRPr="00F32ED7" w:rsidRDefault="00B17104" w:rsidP="00273159">
            <w:pPr>
              <w:pStyle w:val="Title"/>
              <w:rPr>
                <w:rFonts w:ascii="Times New Roman" w:hAnsi="Times New Roman" w:cs="Times New Roman"/>
                <w:b w:val="0"/>
                <w:bCs w:val="0"/>
                <w:sz w:val="20"/>
                <w:szCs w:val="20"/>
                <w:u w:val="none"/>
              </w:rPr>
            </w:pPr>
          </w:p>
        </w:tc>
      </w:tr>
    </w:tbl>
    <w:p w14:paraId="16652400" w14:textId="77777777" w:rsidR="00B91925" w:rsidRPr="00F32ED7" w:rsidRDefault="00B91925"/>
    <w:p w14:paraId="31A3505E" w14:textId="77777777" w:rsidR="00B44A86" w:rsidRPr="00F32ED7" w:rsidRDefault="00B44A86">
      <w:pPr>
        <w:rPr>
          <w:sz w:val="8"/>
        </w:rPr>
      </w:pPr>
    </w:p>
    <w:p w14:paraId="614EF246" w14:textId="77777777" w:rsidR="000A1664" w:rsidRPr="00F32ED7" w:rsidRDefault="000A1664">
      <w:pPr>
        <w:rPr>
          <w:sz w:val="8"/>
        </w:rPr>
      </w:pPr>
    </w:p>
    <w:p w14:paraId="2CB15640" w14:textId="77777777" w:rsidR="00587013" w:rsidRPr="00F32ED7" w:rsidRDefault="006B2516" w:rsidP="006B2516">
      <w:pPr>
        <w:spacing w:line="276" w:lineRule="auto"/>
        <w:rPr>
          <w:b/>
          <w:sz w:val="20"/>
          <w:szCs w:val="20"/>
        </w:rPr>
      </w:pPr>
      <w:r w:rsidRPr="00F32ED7">
        <w:rPr>
          <w:b/>
          <w:sz w:val="20"/>
          <w:szCs w:val="20"/>
        </w:rPr>
        <w:t>Please note:</w:t>
      </w:r>
    </w:p>
    <w:p w14:paraId="2A46A187" w14:textId="6D454DF6" w:rsidR="00B361F2" w:rsidRPr="00F32ED7" w:rsidRDefault="00B361F2">
      <w:pPr>
        <w:pStyle w:val="ListParagraph"/>
        <w:numPr>
          <w:ilvl w:val="0"/>
          <w:numId w:val="3"/>
        </w:numPr>
        <w:ind w:left="450" w:hanging="270"/>
        <w:jc w:val="both"/>
        <w:rPr>
          <w:rFonts w:ascii="Times New Roman" w:hAnsi="Times New Roman"/>
          <w:sz w:val="20"/>
          <w:szCs w:val="20"/>
        </w:rPr>
      </w:pPr>
      <w:r w:rsidRPr="00F32ED7">
        <w:rPr>
          <w:rFonts w:ascii="Times New Roman" w:hAnsi="Times New Roman"/>
          <w:sz w:val="20"/>
          <w:szCs w:val="20"/>
        </w:rPr>
        <w:t>Documental evidence for all the components/parts of the assessment such as the reports, presentation slides, posters</w:t>
      </w:r>
      <w:r w:rsidR="00964AD2" w:rsidRPr="00F32ED7">
        <w:rPr>
          <w:rFonts w:ascii="Times New Roman" w:hAnsi="Times New Roman"/>
          <w:sz w:val="20"/>
          <w:szCs w:val="20"/>
        </w:rPr>
        <w:t>, laboratory</w:t>
      </w:r>
      <w:r w:rsidR="004C34BA" w:rsidRPr="00F32ED7">
        <w:rPr>
          <w:rFonts w:ascii="Times New Roman" w:hAnsi="Times New Roman"/>
          <w:sz w:val="20"/>
          <w:szCs w:val="20"/>
        </w:rPr>
        <w:t xml:space="preserve"> exam </w:t>
      </w:r>
      <w:r w:rsidRPr="00F32ED7">
        <w:rPr>
          <w:rFonts w:ascii="Times New Roman" w:hAnsi="Times New Roman"/>
          <w:sz w:val="20"/>
          <w:szCs w:val="20"/>
        </w:rPr>
        <w:t>tool tests</w:t>
      </w:r>
      <w:r w:rsidR="00771C36" w:rsidRPr="00F32ED7">
        <w:rPr>
          <w:rFonts w:ascii="Times New Roman" w:hAnsi="Times New Roman"/>
          <w:sz w:val="20"/>
          <w:szCs w:val="20"/>
        </w:rPr>
        <w:t>,</w:t>
      </w:r>
      <w:r w:rsidR="00B17104" w:rsidRPr="00F32ED7">
        <w:rPr>
          <w:rFonts w:ascii="Times New Roman" w:hAnsi="Times New Roman"/>
          <w:sz w:val="20"/>
          <w:szCs w:val="20"/>
        </w:rPr>
        <w:t xml:space="preserve"> </w:t>
      </w:r>
      <w:r w:rsidR="00771C36" w:rsidRPr="00F32ED7">
        <w:rPr>
          <w:rFonts w:ascii="Times New Roman" w:hAnsi="Times New Roman"/>
          <w:sz w:val="20"/>
          <w:szCs w:val="20"/>
        </w:rPr>
        <w:t>tutorials,</w:t>
      </w:r>
      <w:r w:rsidR="00B17104" w:rsidRPr="00F32ED7">
        <w:rPr>
          <w:rFonts w:ascii="Times New Roman" w:hAnsi="Times New Roman"/>
          <w:sz w:val="20"/>
          <w:szCs w:val="20"/>
        </w:rPr>
        <w:t xml:space="preserve"> </w:t>
      </w:r>
      <w:r w:rsidR="00771C36" w:rsidRPr="00F32ED7">
        <w:rPr>
          <w:rFonts w:ascii="Times New Roman" w:hAnsi="Times New Roman"/>
          <w:sz w:val="20"/>
          <w:szCs w:val="20"/>
        </w:rPr>
        <w:t>case stud</w:t>
      </w:r>
      <w:r w:rsidR="00B17104" w:rsidRPr="00F32ED7">
        <w:rPr>
          <w:rFonts w:ascii="Times New Roman" w:hAnsi="Times New Roman"/>
          <w:sz w:val="20"/>
          <w:szCs w:val="20"/>
        </w:rPr>
        <w:t>ies</w:t>
      </w:r>
      <w:r w:rsidR="00771C36" w:rsidRPr="00F32ED7">
        <w:rPr>
          <w:rFonts w:ascii="Times New Roman" w:hAnsi="Times New Roman"/>
          <w:sz w:val="20"/>
          <w:szCs w:val="20"/>
        </w:rPr>
        <w:t xml:space="preserve"> </w:t>
      </w:r>
      <w:r w:rsidRPr="00F32ED7">
        <w:rPr>
          <w:rFonts w:ascii="Times New Roman" w:hAnsi="Times New Roman"/>
          <w:sz w:val="20"/>
          <w:szCs w:val="20"/>
        </w:rPr>
        <w:t xml:space="preserve">are required to be attached to the assignment report in proper order. </w:t>
      </w:r>
    </w:p>
    <w:p w14:paraId="53F822B9" w14:textId="72E2CDA0" w:rsidR="006B2516" w:rsidRPr="00F32ED7" w:rsidRDefault="006B2516">
      <w:pPr>
        <w:pStyle w:val="ListParagraph"/>
        <w:numPr>
          <w:ilvl w:val="0"/>
          <w:numId w:val="3"/>
        </w:numPr>
        <w:ind w:left="450" w:hanging="270"/>
        <w:jc w:val="both"/>
        <w:rPr>
          <w:rFonts w:ascii="Times New Roman" w:hAnsi="Times New Roman"/>
          <w:sz w:val="20"/>
          <w:szCs w:val="20"/>
        </w:rPr>
      </w:pPr>
      <w:r w:rsidRPr="00F32ED7">
        <w:rPr>
          <w:rFonts w:ascii="Times New Roman" w:hAnsi="Times New Roman"/>
          <w:sz w:val="20"/>
          <w:szCs w:val="20"/>
        </w:rPr>
        <w:t xml:space="preserve">The marks for all the </w:t>
      </w:r>
      <w:r w:rsidR="00DD1C01" w:rsidRPr="00F32ED7">
        <w:rPr>
          <w:rFonts w:ascii="Times New Roman" w:hAnsi="Times New Roman"/>
          <w:sz w:val="20"/>
          <w:szCs w:val="20"/>
        </w:rPr>
        <w:t>questions</w:t>
      </w:r>
      <w:r w:rsidRPr="00F32ED7">
        <w:rPr>
          <w:rFonts w:ascii="Times New Roman" w:hAnsi="Times New Roman"/>
          <w:sz w:val="20"/>
          <w:szCs w:val="20"/>
        </w:rPr>
        <w:t xml:space="preserve"> of the assignment have to be written only in the </w:t>
      </w:r>
      <w:r w:rsidR="00B17104" w:rsidRPr="00F32ED7">
        <w:rPr>
          <w:rFonts w:ascii="Times New Roman" w:hAnsi="Times New Roman"/>
          <w:sz w:val="20"/>
          <w:szCs w:val="20"/>
        </w:rPr>
        <w:t>boxes provided in the table</w:t>
      </w:r>
      <w:r w:rsidR="00034645" w:rsidRPr="00F32ED7">
        <w:rPr>
          <w:rFonts w:ascii="Times New Roman" w:hAnsi="Times New Roman"/>
          <w:b/>
          <w:sz w:val="20"/>
          <w:szCs w:val="20"/>
        </w:rPr>
        <w:t>.</w:t>
      </w:r>
    </w:p>
    <w:p w14:paraId="44325F8A" w14:textId="77777777" w:rsidR="00B17104" w:rsidRPr="00F32ED7" w:rsidRDefault="00B17104" w:rsidP="002E4C4B">
      <w:pPr>
        <w:ind w:left="180"/>
        <w:jc w:val="center"/>
        <w:rPr>
          <w:b/>
          <w:sz w:val="28"/>
        </w:rPr>
      </w:pPr>
    </w:p>
    <w:p w14:paraId="0B69DAC9" w14:textId="77777777" w:rsidR="00150E18" w:rsidRPr="00F32ED7" w:rsidRDefault="00B76A89" w:rsidP="00EE0819">
      <w:r w:rsidRPr="00F32ED7">
        <w:rPr>
          <w:b/>
        </w:rPr>
        <w:t>Instructions to students</w:t>
      </w:r>
      <w:r w:rsidR="00150E18" w:rsidRPr="00F32ED7">
        <w:rPr>
          <w:b/>
        </w:rPr>
        <w:t>:</w:t>
      </w:r>
    </w:p>
    <w:p w14:paraId="76FAF62E" w14:textId="77777777" w:rsidR="00150E18" w:rsidRPr="00F32ED7" w:rsidRDefault="00150E18">
      <w:pPr>
        <w:jc w:val="both"/>
        <w:rPr>
          <w:b/>
        </w:rPr>
      </w:pPr>
    </w:p>
    <w:p w14:paraId="14C34683" w14:textId="7EB125AA" w:rsidR="00AF276F" w:rsidRPr="00F32ED7" w:rsidRDefault="00AF276F" w:rsidP="00AF276F">
      <w:pPr>
        <w:numPr>
          <w:ilvl w:val="0"/>
          <w:numId w:val="1"/>
        </w:numPr>
        <w:rPr>
          <w:sz w:val="20"/>
          <w:szCs w:val="20"/>
        </w:rPr>
      </w:pPr>
      <w:r w:rsidRPr="00F32ED7">
        <w:rPr>
          <w:sz w:val="20"/>
          <w:szCs w:val="20"/>
        </w:rPr>
        <w:t xml:space="preserve">The assignment consists of </w:t>
      </w:r>
      <w:r w:rsidR="00B17104" w:rsidRPr="00F32ED7">
        <w:rPr>
          <w:sz w:val="20"/>
          <w:szCs w:val="20"/>
        </w:rPr>
        <w:t>6</w:t>
      </w:r>
      <w:r w:rsidR="00AF08BA" w:rsidRPr="00F32ED7">
        <w:rPr>
          <w:sz w:val="20"/>
          <w:szCs w:val="20"/>
        </w:rPr>
        <w:t xml:space="preserve"> parts</w:t>
      </w:r>
      <w:r w:rsidRPr="00F32ED7">
        <w:rPr>
          <w:sz w:val="20"/>
          <w:szCs w:val="20"/>
        </w:rPr>
        <w:t>.</w:t>
      </w:r>
    </w:p>
    <w:p w14:paraId="2274D68D" w14:textId="073B9724" w:rsidR="00AF276F" w:rsidRPr="00F32ED7" w:rsidRDefault="00B57E59" w:rsidP="00AF276F">
      <w:pPr>
        <w:numPr>
          <w:ilvl w:val="0"/>
          <w:numId w:val="1"/>
        </w:numPr>
        <w:rPr>
          <w:sz w:val="20"/>
          <w:szCs w:val="20"/>
        </w:rPr>
      </w:pPr>
      <w:r w:rsidRPr="00F32ED7">
        <w:rPr>
          <w:sz w:val="20"/>
          <w:szCs w:val="20"/>
        </w:rPr>
        <w:t>The a</w:t>
      </w:r>
      <w:r w:rsidR="00AF276F" w:rsidRPr="00F32ED7">
        <w:rPr>
          <w:sz w:val="20"/>
          <w:szCs w:val="20"/>
        </w:rPr>
        <w:t>ssignment has to be neatly word</w:t>
      </w:r>
      <w:r w:rsidR="00B17104" w:rsidRPr="00F32ED7">
        <w:rPr>
          <w:sz w:val="20"/>
          <w:szCs w:val="20"/>
        </w:rPr>
        <w:t>-</w:t>
      </w:r>
      <w:r w:rsidR="00AF276F" w:rsidRPr="00F32ED7">
        <w:rPr>
          <w:sz w:val="20"/>
          <w:szCs w:val="20"/>
        </w:rPr>
        <w:t>processed as per the prescribed format.</w:t>
      </w:r>
    </w:p>
    <w:p w14:paraId="77579338" w14:textId="5A8E8E9E" w:rsidR="00E65372" w:rsidRPr="00F32ED7" w:rsidRDefault="00AF276F" w:rsidP="00AF276F">
      <w:pPr>
        <w:numPr>
          <w:ilvl w:val="0"/>
          <w:numId w:val="1"/>
        </w:numPr>
        <w:rPr>
          <w:sz w:val="20"/>
          <w:szCs w:val="20"/>
        </w:rPr>
      </w:pPr>
      <w:r w:rsidRPr="00F32ED7">
        <w:rPr>
          <w:sz w:val="20"/>
          <w:szCs w:val="20"/>
        </w:rPr>
        <w:t>The maximum number o</w:t>
      </w:r>
      <w:r w:rsidR="00071493" w:rsidRPr="00F32ED7">
        <w:rPr>
          <w:sz w:val="20"/>
          <w:szCs w:val="20"/>
        </w:rPr>
        <w:t xml:space="preserve">f pages should be restricted </w:t>
      </w:r>
      <w:r w:rsidR="009C38A1" w:rsidRPr="00F32ED7">
        <w:rPr>
          <w:sz w:val="20"/>
          <w:szCs w:val="20"/>
        </w:rPr>
        <w:t>as mentioned in each part of the assignment</w:t>
      </w:r>
    </w:p>
    <w:p w14:paraId="75B7CDCA" w14:textId="680DF862" w:rsidR="00AF276F" w:rsidRPr="00F32ED7" w:rsidRDefault="00402B99" w:rsidP="00AF276F">
      <w:pPr>
        <w:numPr>
          <w:ilvl w:val="0"/>
          <w:numId w:val="1"/>
        </w:numPr>
        <w:rPr>
          <w:sz w:val="20"/>
          <w:szCs w:val="20"/>
        </w:rPr>
      </w:pPr>
      <w:r w:rsidRPr="00F32ED7">
        <w:rPr>
          <w:sz w:val="20"/>
          <w:szCs w:val="20"/>
        </w:rPr>
        <w:t xml:space="preserve">Use </w:t>
      </w:r>
      <w:r w:rsidR="00AF276F" w:rsidRPr="00F32ED7">
        <w:rPr>
          <w:sz w:val="20"/>
          <w:szCs w:val="20"/>
        </w:rPr>
        <w:t>only SI units</w:t>
      </w:r>
      <w:r w:rsidRPr="00F32ED7">
        <w:rPr>
          <w:sz w:val="20"/>
          <w:szCs w:val="20"/>
        </w:rPr>
        <w:t>.</w:t>
      </w:r>
    </w:p>
    <w:p w14:paraId="275EC7BA" w14:textId="2A022BC6" w:rsidR="000B4963" w:rsidRPr="00F32ED7" w:rsidRDefault="00AF276F" w:rsidP="00AF276F">
      <w:pPr>
        <w:numPr>
          <w:ilvl w:val="0"/>
          <w:numId w:val="1"/>
        </w:numPr>
        <w:jc w:val="both"/>
        <w:rPr>
          <w:bCs/>
          <w:sz w:val="20"/>
          <w:szCs w:val="20"/>
        </w:rPr>
      </w:pPr>
      <w:r w:rsidRPr="00F32ED7">
        <w:rPr>
          <w:b/>
          <w:sz w:val="20"/>
          <w:szCs w:val="20"/>
        </w:rPr>
        <w:t xml:space="preserve">Submission Date: </w:t>
      </w:r>
    </w:p>
    <w:p w14:paraId="7A210275" w14:textId="77777777" w:rsidR="00C254E5" w:rsidRPr="00F32ED7" w:rsidRDefault="00A81385" w:rsidP="00AF276F">
      <w:pPr>
        <w:numPr>
          <w:ilvl w:val="0"/>
          <w:numId w:val="1"/>
        </w:numPr>
        <w:jc w:val="both"/>
        <w:rPr>
          <w:bCs/>
          <w:sz w:val="20"/>
          <w:szCs w:val="20"/>
        </w:rPr>
      </w:pPr>
      <w:r w:rsidRPr="00F32ED7">
        <w:rPr>
          <w:b/>
          <w:sz w:val="20"/>
          <w:szCs w:val="20"/>
        </w:rPr>
        <w:t>S</w:t>
      </w:r>
      <w:r w:rsidR="00C254E5" w:rsidRPr="00F32ED7">
        <w:rPr>
          <w:b/>
          <w:sz w:val="20"/>
          <w:szCs w:val="20"/>
        </w:rPr>
        <w:t>ubmission</w:t>
      </w:r>
      <w:r w:rsidRPr="00F32ED7">
        <w:rPr>
          <w:b/>
          <w:sz w:val="20"/>
          <w:szCs w:val="20"/>
        </w:rPr>
        <w:t xml:space="preserve"> after the due date is not permitted.</w:t>
      </w:r>
    </w:p>
    <w:p w14:paraId="5F68452D" w14:textId="77777777" w:rsidR="00436350" w:rsidRPr="00F32ED7" w:rsidRDefault="00AF276F" w:rsidP="008A57C6">
      <w:pPr>
        <w:numPr>
          <w:ilvl w:val="0"/>
          <w:numId w:val="1"/>
        </w:numPr>
        <w:jc w:val="both"/>
        <w:rPr>
          <w:bCs/>
          <w:sz w:val="20"/>
          <w:szCs w:val="20"/>
        </w:rPr>
      </w:pPr>
      <w:r w:rsidRPr="00F32ED7">
        <w:rPr>
          <w:bCs/>
          <w:sz w:val="20"/>
          <w:szCs w:val="20"/>
        </w:rPr>
        <w:t>Method of evaluation as per the submission and marking scheme</w:t>
      </w:r>
    </w:p>
    <w:p w14:paraId="3D0F3461" w14:textId="77777777" w:rsidR="008A57C6" w:rsidRPr="00F32ED7" w:rsidRDefault="008A57C6" w:rsidP="008A57C6">
      <w:pPr>
        <w:rPr>
          <w:bCs/>
        </w:rPr>
      </w:pPr>
    </w:p>
    <w:p w14:paraId="0B5947D5" w14:textId="442B3D21" w:rsidR="007F5F36" w:rsidRPr="00F32ED7" w:rsidRDefault="0019740E" w:rsidP="008A57C6">
      <w:pPr>
        <w:jc w:val="both"/>
        <w:rPr>
          <w:bCs/>
        </w:rPr>
      </w:pPr>
      <w:r w:rsidRPr="00F32ED7">
        <w:rPr>
          <w:b/>
          <w:bCs/>
        </w:rPr>
        <w:t>NOTE</w:t>
      </w:r>
      <w:r w:rsidR="007F5F36" w:rsidRPr="00F32ED7">
        <w:rPr>
          <w:bCs/>
        </w:rPr>
        <w:t xml:space="preserve">: </w:t>
      </w:r>
      <w:r w:rsidR="00135781" w:rsidRPr="00F32ED7">
        <w:rPr>
          <w:bCs/>
        </w:rPr>
        <w:t>A</w:t>
      </w:r>
      <w:r w:rsidR="007F5F36" w:rsidRPr="00F32ED7">
        <w:rPr>
          <w:bCs/>
        </w:rPr>
        <w:t xml:space="preserve">ll the sources used in preparation </w:t>
      </w:r>
      <w:r w:rsidR="009C38A1" w:rsidRPr="00F32ED7">
        <w:rPr>
          <w:bCs/>
        </w:rPr>
        <w:t>f</w:t>
      </w:r>
      <w:r w:rsidR="007F5F36" w:rsidRPr="00F32ED7">
        <w:rPr>
          <w:bCs/>
        </w:rPr>
        <w:t>o</w:t>
      </w:r>
      <w:r w:rsidR="009C38A1" w:rsidRPr="00F32ED7">
        <w:rPr>
          <w:bCs/>
        </w:rPr>
        <w:t>r</w:t>
      </w:r>
      <w:r w:rsidR="007F5F36" w:rsidRPr="00F32ED7">
        <w:rPr>
          <w:bCs/>
        </w:rPr>
        <w:t xml:space="preserve"> the assignment must be suitably referenced in the text.</w:t>
      </w:r>
    </w:p>
    <w:p w14:paraId="7B255AA4" w14:textId="77777777" w:rsidR="006D6C70" w:rsidRPr="00F32ED7" w:rsidRDefault="006D6C70" w:rsidP="006D6C70"/>
    <w:p w14:paraId="6313427B" w14:textId="77777777" w:rsidR="00292BCE" w:rsidRPr="00F32ED7" w:rsidRDefault="00292BCE" w:rsidP="009C4066">
      <w:pPr>
        <w:pStyle w:val="Heading4"/>
        <w:rPr>
          <w:sz w:val="28"/>
          <w:u w:val="none"/>
        </w:rPr>
      </w:pPr>
    </w:p>
    <w:p w14:paraId="5E975A86" w14:textId="77777777" w:rsidR="009C38A1" w:rsidRPr="00F32ED7" w:rsidRDefault="009C38A1" w:rsidP="009C38A1"/>
    <w:p w14:paraId="05BAD190" w14:textId="77777777" w:rsidR="009C38A1" w:rsidRPr="00F32ED7" w:rsidRDefault="009C38A1" w:rsidP="009C38A1"/>
    <w:p w14:paraId="6A969EDC" w14:textId="77777777" w:rsidR="009C38A1" w:rsidRPr="00F32ED7" w:rsidRDefault="009C38A1" w:rsidP="009C38A1"/>
    <w:p w14:paraId="10045FC0" w14:textId="77777777" w:rsidR="009C38A1" w:rsidRPr="00F32ED7" w:rsidRDefault="009C38A1" w:rsidP="009C38A1"/>
    <w:p w14:paraId="5340259E" w14:textId="77777777" w:rsidR="009C38A1" w:rsidRPr="00F32ED7" w:rsidRDefault="009C38A1" w:rsidP="009C38A1"/>
    <w:p w14:paraId="36161937" w14:textId="77777777" w:rsidR="009C38A1" w:rsidRPr="00F32ED7" w:rsidRDefault="009C38A1" w:rsidP="009C38A1"/>
    <w:p w14:paraId="7ED82AF2" w14:textId="77777777" w:rsidR="009C38A1" w:rsidRPr="00F32ED7" w:rsidRDefault="009C38A1" w:rsidP="009C38A1"/>
    <w:p w14:paraId="4F2091C9" w14:textId="77777777" w:rsidR="009C38A1" w:rsidRPr="00F32ED7" w:rsidRDefault="009C38A1" w:rsidP="009C38A1"/>
    <w:p w14:paraId="359D5611" w14:textId="77777777" w:rsidR="009C38A1" w:rsidRPr="00F32ED7" w:rsidRDefault="009C38A1" w:rsidP="009C38A1"/>
    <w:p w14:paraId="25204FFF" w14:textId="77777777" w:rsidR="009C38A1" w:rsidRPr="00F32ED7" w:rsidRDefault="009C38A1" w:rsidP="009C38A1"/>
    <w:p w14:paraId="7F6A1745" w14:textId="77777777" w:rsidR="009C38A1" w:rsidRPr="00F32ED7" w:rsidRDefault="009C38A1" w:rsidP="009C38A1"/>
    <w:p w14:paraId="6E86A109" w14:textId="77777777" w:rsidR="009C38A1" w:rsidRPr="00F32ED7" w:rsidRDefault="009C38A1" w:rsidP="009C38A1"/>
    <w:p w14:paraId="5C089288" w14:textId="77777777" w:rsidR="009C38A1" w:rsidRPr="00F32ED7" w:rsidRDefault="009C38A1" w:rsidP="009C38A1"/>
    <w:p w14:paraId="6DB0C28B" w14:textId="0A3B4E6F" w:rsidR="009C38A1" w:rsidRPr="00F32ED7" w:rsidRDefault="009C38A1" w:rsidP="009C38A1"/>
    <w:p w14:paraId="3103CC05" w14:textId="152988DE" w:rsidR="009C38A1" w:rsidRPr="00F32ED7" w:rsidRDefault="009024B0" w:rsidP="00F32ED7">
      <w:pPr>
        <w:pStyle w:val="Heading4"/>
        <w:spacing w:before="240" w:after="240" w:line="360" w:lineRule="auto"/>
        <w:jc w:val="center"/>
        <w:rPr>
          <w:sz w:val="28"/>
          <w:u w:val="none"/>
        </w:rPr>
      </w:pPr>
      <w:r w:rsidRPr="00F32ED7">
        <w:rPr>
          <w:sz w:val="28"/>
          <w:u w:val="none"/>
        </w:rPr>
        <w:t>A</w:t>
      </w:r>
      <w:r w:rsidR="009C38A1" w:rsidRPr="00F32ED7">
        <w:rPr>
          <w:sz w:val="28"/>
          <w:u w:val="none"/>
        </w:rPr>
        <w:t>SSIGNMENT</w:t>
      </w:r>
      <w:r w:rsidR="009A015F" w:rsidRPr="00F32ED7">
        <w:rPr>
          <w:sz w:val="28"/>
          <w:u w:val="none"/>
        </w:rPr>
        <w:t xml:space="preserve">                    </w:t>
      </w:r>
      <w:r w:rsidR="00A27BCC" w:rsidRPr="00F32ED7">
        <w:rPr>
          <w:sz w:val="28"/>
          <w:u w:val="none"/>
        </w:rPr>
        <w:t xml:space="preserve">    </w:t>
      </w:r>
      <w:r w:rsidR="009A015F" w:rsidRPr="00F32ED7">
        <w:rPr>
          <w:sz w:val="28"/>
          <w:u w:val="none"/>
        </w:rPr>
        <w:t xml:space="preserve">                                                         </w:t>
      </w:r>
      <w:r w:rsidR="00AF2DA5" w:rsidRPr="00F32ED7">
        <w:rPr>
          <w:sz w:val="28"/>
          <w:u w:val="none"/>
        </w:rPr>
        <w:t xml:space="preserve">                             </w:t>
      </w:r>
    </w:p>
    <w:p w14:paraId="5E9BAB96" w14:textId="75746537" w:rsidR="00910D25" w:rsidRPr="00F32ED7" w:rsidRDefault="009C38A1" w:rsidP="00F32ED7">
      <w:pPr>
        <w:pStyle w:val="Heading4"/>
        <w:spacing w:before="240" w:after="240" w:line="360" w:lineRule="auto"/>
        <w:rPr>
          <w:sz w:val="28"/>
          <w:u w:val="none"/>
        </w:rPr>
      </w:pPr>
      <w:r w:rsidRPr="00F32ED7">
        <w:rPr>
          <w:sz w:val="28"/>
          <w:u w:val="none"/>
        </w:rPr>
        <w:t xml:space="preserve">Part- A: </w:t>
      </w:r>
      <w:r w:rsidR="008C4098" w:rsidRPr="00F32ED7">
        <w:rPr>
          <w:sz w:val="28"/>
          <w:u w:val="none"/>
        </w:rPr>
        <w:t>Problem Statement</w:t>
      </w:r>
      <w:r w:rsidR="008C4098" w:rsidRPr="00F32ED7">
        <w:rPr>
          <w:sz w:val="28"/>
          <w:u w:val="none"/>
        </w:rPr>
        <w:tab/>
      </w:r>
      <w:r w:rsidRPr="00F32ED7">
        <w:rPr>
          <w:sz w:val="28"/>
          <w:u w:val="none"/>
        </w:rPr>
        <w:tab/>
      </w:r>
      <w:r w:rsidRPr="00F32ED7">
        <w:rPr>
          <w:sz w:val="28"/>
          <w:u w:val="none"/>
        </w:rPr>
        <w:tab/>
      </w:r>
      <w:r w:rsidRPr="00F32ED7">
        <w:rPr>
          <w:sz w:val="28"/>
          <w:u w:val="none"/>
        </w:rPr>
        <w:tab/>
      </w:r>
      <w:r w:rsidRPr="00F32ED7">
        <w:rPr>
          <w:sz w:val="28"/>
          <w:u w:val="none"/>
        </w:rPr>
        <w:tab/>
      </w:r>
      <w:r w:rsidRPr="00F32ED7">
        <w:rPr>
          <w:sz w:val="28"/>
          <w:u w:val="none"/>
        </w:rPr>
        <w:tab/>
      </w:r>
      <w:r w:rsidRPr="00F32ED7">
        <w:rPr>
          <w:sz w:val="28"/>
          <w:u w:val="none"/>
        </w:rPr>
        <w:tab/>
      </w:r>
      <w:r w:rsidR="00AF2DA5" w:rsidRPr="00F32ED7">
        <w:rPr>
          <w:sz w:val="28"/>
          <w:u w:val="none"/>
        </w:rPr>
        <w:t xml:space="preserve"> </w:t>
      </w:r>
    </w:p>
    <w:p w14:paraId="5D8A6B52" w14:textId="0D5BF482" w:rsidR="00246A86" w:rsidRPr="00F32ED7" w:rsidRDefault="00B72552" w:rsidP="00F32ED7">
      <w:pPr>
        <w:spacing w:before="240" w:after="240" w:line="360" w:lineRule="auto"/>
        <w:jc w:val="both"/>
        <w:rPr>
          <w:sz w:val="24"/>
          <w:lang w:val="en-IN"/>
        </w:rPr>
      </w:pPr>
      <w:r w:rsidRPr="00F32ED7">
        <w:rPr>
          <w:b/>
          <w:bCs/>
          <w:sz w:val="24"/>
          <w:lang w:val="en-IN"/>
        </w:rPr>
        <w:t>Signal Generator and Visualizer (Python) Problem Statement:</w:t>
      </w:r>
      <w:r w:rsidRPr="00F32ED7">
        <w:rPr>
          <w:sz w:val="24"/>
          <w:lang w:val="en-IN"/>
        </w:rPr>
        <w:t> </w:t>
      </w:r>
      <w:r w:rsidR="00246A86" w:rsidRPr="00F32ED7">
        <w:rPr>
          <w:sz w:val="24"/>
          <w:lang w:val="en-IN"/>
        </w:rPr>
        <w:t>To</w:t>
      </w:r>
      <w:r w:rsidRPr="00F32ED7">
        <w:rPr>
          <w:sz w:val="24"/>
          <w:lang w:val="en-IN"/>
        </w:rPr>
        <w:t> Build a Python program that generates basic waveforms (sine, square, and triangular) and plots them using Matplotlib. Users should be able to control parameters like frequency, amplitude, and phase.</w:t>
      </w:r>
    </w:p>
    <w:p w14:paraId="5F53B6A9" w14:textId="1838FE8F" w:rsidR="00B72552" w:rsidRPr="00F32ED7" w:rsidRDefault="00B72552" w:rsidP="00F32ED7">
      <w:pPr>
        <w:spacing w:before="240" w:after="240" w:line="360" w:lineRule="auto"/>
        <w:jc w:val="both"/>
        <w:rPr>
          <w:sz w:val="24"/>
          <w:lang w:val="en-IN"/>
        </w:rPr>
      </w:pPr>
      <w:r w:rsidRPr="00F32ED7">
        <w:rPr>
          <w:b/>
          <w:bCs/>
          <w:sz w:val="24"/>
          <w:lang w:val="en-IN"/>
        </w:rPr>
        <w:t>Tasks to Collaborate on:</w:t>
      </w:r>
    </w:p>
    <w:p w14:paraId="527605A5" w14:textId="62786FD0" w:rsidR="008C4098" w:rsidRPr="00F32ED7" w:rsidRDefault="00B72552" w:rsidP="00F32ED7">
      <w:pPr>
        <w:spacing w:before="240" w:after="240" w:line="360" w:lineRule="auto"/>
        <w:jc w:val="both"/>
        <w:rPr>
          <w:sz w:val="24"/>
          <w:lang w:val="en-IN"/>
        </w:rPr>
      </w:pPr>
      <w:r w:rsidRPr="00F32ED7">
        <w:rPr>
          <w:sz w:val="24"/>
          <w:lang w:val="en-IN"/>
        </w:rPr>
        <w:t>Team 1: Implement waveform generation logic Team 2: Develop the plotting and visualization module Team 3: Create the README and a user guide with example inputs Outcome: An easy-to-use signal generator hosted on GitHub, demonstrating teamwork and programming skills</w:t>
      </w:r>
    </w:p>
    <w:p w14:paraId="217C74C6" w14:textId="61AF249C" w:rsidR="00246A86" w:rsidRPr="00F32ED7" w:rsidRDefault="009C38A1" w:rsidP="00F32ED7">
      <w:pPr>
        <w:pStyle w:val="Heading4"/>
        <w:spacing w:before="240" w:after="240" w:line="360" w:lineRule="auto"/>
        <w:rPr>
          <w:sz w:val="28"/>
          <w:u w:val="none"/>
        </w:rPr>
      </w:pPr>
      <w:r w:rsidRPr="00F32ED7">
        <w:rPr>
          <w:sz w:val="28"/>
          <w:u w:val="none"/>
        </w:rPr>
        <w:t>Part- B:</w:t>
      </w:r>
      <w:r w:rsidR="00246A86" w:rsidRPr="00F32ED7">
        <w:rPr>
          <w:sz w:val="28"/>
          <w:u w:val="none"/>
        </w:rPr>
        <w:t xml:space="preserve"> </w:t>
      </w:r>
      <w:r w:rsidRPr="00F32ED7">
        <w:rPr>
          <w:sz w:val="28"/>
          <w:u w:val="none"/>
        </w:rPr>
        <w:t>Proposed Solution</w:t>
      </w:r>
      <w:r w:rsidRPr="00F32ED7">
        <w:rPr>
          <w:sz w:val="28"/>
          <w:u w:val="none"/>
        </w:rPr>
        <w:tab/>
      </w:r>
      <w:r w:rsidRPr="00F32ED7">
        <w:rPr>
          <w:sz w:val="28"/>
          <w:u w:val="none"/>
        </w:rPr>
        <w:tab/>
      </w:r>
      <w:r w:rsidRPr="00F32ED7">
        <w:rPr>
          <w:sz w:val="28"/>
          <w:u w:val="none"/>
        </w:rPr>
        <w:tab/>
      </w:r>
      <w:r w:rsidRPr="00F32ED7">
        <w:rPr>
          <w:sz w:val="28"/>
          <w:u w:val="none"/>
        </w:rPr>
        <w:tab/>
        <w:t xml:space="preserve"> </w:t>
      </w:r>
    </w:p>
    <w:p w14:paraId="5855B584" w14:textId="171C649E" w:rsidR="002A5A1A" w:rsidRPr="00F32ED7" w:rsidRDefault="002A5A1A" w:rsidP="00F32ED7">
      <w:pPr>
        <w:pStyle w:val="Heading4"/>
        <w:spacing w:before="240" w:after="240" w:line="360" w:lineRule="auto"/>
        <w:jc w:val="both"/>
        <w:rPr>
          <w:b w:val="0"/>
          <w:bCs w:val="0"/>
          <w:u w:val="none"/>
        </w:rPr>
      </w:pPr>
      <w:r w:rsidRPr="00F32ED7">
        <w:rPr>
          <w:b w:val="0"/>
          <w:bCs w:val="0"/>
          <w:u w:val="none"/>
        </w:rPr>
        <w:t>To address the problem of generating and visualizing sine, square, and triangular waveforms, the following solution is proposed:</w:t>
      </w:r>
    </w:p>
    <w:p w14:paraId="6B216D21" w14:textId="3E583C34" w:rsidR="002A5A1A" w:rsidRPr="00F32ED7" w:rsidRDefault="002A5A1A" w:rsidP="00F32ED7">
      <w:pPr>
        <w:pStyle w:val="Heading4"/>
        <w:spacing w:before="240" w:after="240" w:line="360" w:lineRule="auto"/>
        <w:ind w:left="360"/>
        <w:jc w:val="both"/>
        <w:rPr>
          <w:b w:val="0"/>
          <w:bCs w:val="0"/>
          <w:u w:val="none"/>
        </w:rPr>
      </w:pPr>
      <w:r w:rsidRPr="00F32ED7">
        <w:rPr>
          <w:b w:val="0"/>
          <w:bCs w:val="0"/>
          <w:u w:val="none"/>
        </w:rPr>
        <w:t>Use Python with Essential Libraries:</w:t>
      </w:r>
    </w:p>
    <w:p w14:paraId="6B091840" w14:textId="77777777" w:rsidR="002A5A1A" w:rsidRPr="00F32ED7" w:rsidRDefault="002A5A1A" w:rsidP="00F32ED7">
      <w:pPr>
        <w:pStyle w:val="Heading4"/>
        <w:numPr>
          <w:ilvl w:val="0"/>
          <w:numId w:val="7"/>
        </w:numPr>
        <w:spacing w:before="240" w:after="240" w:line="360" w:lineRule="auto"/>
        <w:jc w:val="both"/>
        <w:rPr>
          <w:b w:val="0"/>
          <w:bCs w:val="0"/>
          <w:u w:val="none"/>
        </w:rPr>
      </w:pPr>
      <w:r w:rsidRPr="00F32ED7">
        <w:rPr>
          <w:u w:val="none"/>
        </w:rPr>
        <w:t>NumPy</w:t>
      </w:r>
      <w:r w:rsidRPr="00F32ED7">
        <w:rPr>
          <w:b w:val="0"/>
          <w:bCs w:val="0"/>
          <w:u w:val="none"/>
        </w:rPr>
        <w:t xml:space="preserve"> will be used to generate the time arrays and perform the mathematical operations required for waveform generation.</w:t>
      </w:r>
    </w:p>
    <w:p w14:paraId="6D1285DF" w14:textId="77777777" w:rsidR="002A5A1A" w:rsidRPr="00F32ED7" w:rsidRDefault="002A5A1A" w:rsidP="00F32ED7">
      <w:pPr>
        <w:pStyle w:val="Heading4"/>
        <w:numPr>
          <w:ilvl w:val="0"/>
          <w:numId w:val="7"/>
        </w:numPr>
        <w:spacing w:before="240" w:after="240" w:line="360" w:lineRule="auto"/>
        <w:jc w:val="both"/>
        <w:rPr>
          <w:b w:val="0"/>
          <w:bCs w:val="0"/>
          <w:u w:val="none"/>
        </w:rPr>
      </w:pPr>
      <w:r w:rsidRPr="00F32ED7">
        <w:rPr>
          <w:u w:val="none"/>
        </w:rPr>
        <w:t>SciPy's signal module</w:t>
      </w:r>
      <w:r w:rsidRPr="00F32ED7">
        <w:rPr>
          <w:b w:val="0"/>
          <w:bCs w:val="0"/>
          <w:u w:val="none"/>
        </w:rPr>
        <w:t xml:space="preserve"> will be employed to generate the square and triangular waves using built-in functions for efficient signal creation.</w:t>
      </w:r>
    </w:p>
    <w:p w14:paraId="6482FD0D" w14:textId="2640DE45" w:rsidR="002A5A1A" w:rsidRPr="00F32ED7" w:rsidRDefault="002A5A1A" w:rsidP="00F32ED7">
      <w:pPr>
        <w:pStyle w:val="Heading4"/>
        <w:numPr>
          <w:ilvl w:val="0"/>
          <w:numId w:val="7"/>
        </w:numPr>
        <w:spacing w:before="240" w:after="240" w:line="360" w:lineRule="auto"/>
        <w:jc w:val="both"/>
        <w:rPr>
          <w:b w:val="0"/>
          <w:bCs w:val="0"/>
          <w:u w:val="none"/>
        </w:rPr>
      </w:pPr>
      <w:r w:rsidRPr="00F32ED7">
        <w:rPr>
          <w:u w:val="none"/>
        </w:rPr>
        <w:t>Matplotlib</w:t>
      </w:r>
      <w:r w:rsidRPr="00F32ED7">
        <w:rPr>
          <w:b w:val="0"/>
          <w:bCs w:val="0"/>
          <w:u w:val="none"/>
        </w:rPr>
        <w:t xml:space="preserve"> will be used to plot the generated waveforms for visualization, ensuring the wave shapes are clearly represented.</w:t>
      </w:r>
    </w:p>
    <w:p w14:paraId="3D30B500" w14:textId="16E5EE7A" w:rsidR="009C38A1" w:rsidRPr="00F32ED7" w:rsidRDefault="009C38A1" w:rsidP="00F32ED7">
      <w:pPr>
        <w:pStyle w:val="Heading4"/>
        <w:spacing w:before="240" w:after="240" w:line="360" w:lineRule="auto"/>
        <w:rPr>
          <w:sz w:val="28"/>
          <w:u w:val="none"/>
        </w:rPr>
      </w:pPr>
      <w:r w:rsidRPr="00F32ED7">
        <w:rPr>
          <w:sz w:val="28"/>
          <w:u w:val="none"/>
        </w:rPr>
        <w:t>Part- C:</w:t>
      </w:r>
      <w:r w:rsidR="00246A86" w:rsidRPr="00F32ED7">
        <w:rPr>
          <w:sz w:val="28"/>
          <w:u w:val="none"/>
        </w:rPr>
        <w:t xml:space="preserve"> </w:t>
      </w:r>
      <w:r w:rsidRPr="00F32ED7">
        <w:rPr>
          <w:sz w:val="28"/>
          <w:u w:val="none"/>
        </w:rPr>
        <w:t xml:space="preserve">Nearest Neighborhood Paper </w:t>
      </w:r>
    </w:p>
    <w:p w14:paraId="6C79E61B" w14:textId="06449F00" w:rsidR="009C38A1" w:rsidRPr="00F32ED7" w:rsidRDefault="002A5A1A" w:rsidP="00F32ED7">
      <w:pPr>
        <w:spacing w:before="240" w:after="240" w:line="360" w:lineRule="auto"/>
        <w:rPr>
          <w:sz w:val="24"/>
        </w:rPr>
      </w:pPr>
      <w:r w:rsidRPr="00F32ED7">
        <w:rPr>
          <w:szCs w:val="22"/>
        </w:rPr>
        <w:t>The codes are mostly generated from AI platforms and codes are executed using Python Jupiter and Google Collab.</w:t>
      </w:r>
    </w:p>
    <w:p w14:paraId="099299B0" w14:textId="0A6F0C70" w:rsidR="00862D62" w:rsidRPr="00F32ED7" w:rsidRDefault="00231559" w:rsidP="00F32ED7">
      <w:pPr>
        <w:spacing w:before="240" w:after="240" w:line="360" w:lineRule="auto"/>
        <w:jc w:val="both"/>
        <w:rPr>
          <w:b/>
          <w:bCs/>
          <w:sz w:val="28"/>
          <w:szCs w:val="28"/>
        </w:rPr>
      </w:pPr>
      <w:r w:rsidRPr="00F32ED7">
        <w:rPr>
          <w:b/>
          <w:bCs/>
          <w:sz w:val="28"/>
          <w:szCs w:val="28"/>
        </w:rPr>
        <w:t>Part- D:</w:t>
      </w:r>
      <w:r w:rsidR="002A5A1A" w:rsidRPr="00F32ED7">
        <w:rPr>
          <w:b/>
          <w:bCs/>
          <w:sz w:val="28"/>
          <w:szCs w:val="28"/>
        </w:rPr>
        <w:t xml:space="preserve"> A</w:t>
      </w:r>
      <w:r w:rsidR="002A5A1A" w:rsidRPr="00F32ED7">
        <w:rPr>
          <w:b/>
          <w:bCs/>
          <w:sz w:val="28"/>
          <w:szCs w:val="28"/>
        </w:rPr>
        <w:t>ctivities carried out</w:t>
      </w:r>
    </w:p>
    <w:p w14:paraId="4791A8DD" w14:textId="32E48302" w:rsidR="00231559" w:rsidRPr="00F32ED7" w:rsidRDefault="002A5A1A" w:rsidP="00F32ED7">
      <w:pPr>
        <w:spacing w:before="240" w:after="240" w:line="360" w:lineRule="auto"/>
        <w:jc w:val="both"/>
        <w:rPr>
          <w:szCs w:val="22"/>
        </w:rPr>
      </w:pPr>
      <w:r w:rsidRPr="00F32ED7">
        <w:rPr>
          <w:szCs w:val="22"/>
        </w:rPr>
        <w:t>The activities were carried out with a group of 5 members were implemented in GITHub with each person collaborating in different aspects and working towards the project.</w:t>
      </w:r>
    </w:p>
    <w:p w14:paraId="2AEA701D" w14:textId="022B16F8" w:rsidR="0033508E" w:rsidRPr="00F32ED7" w:rsidRDefault="00231559" w:rsidP="00F32ED7">
      <w:pPr>
        <w:spacing w:before="240" w:after="240" w:line="360" w:lineRule="auto"/>
        <w:jc w:val="both"/>
        <w:rPr>
          <w:szCs w:val="22"/>
        </w:rPr>
      </w:pPr>
      <w:r w:rsidRPr="00F32ED7">
        <w:rPr>
          <w:b/>
          <w:bCs/>
          <w:sz w:val="28"/>
        </w:rPr>
        <w:lastRenderedPageBreak/>
        <w:t>Part- E</w:t>
      </w:r>
      <w:r w:rsidR="002A5A1A" w:rsidRPr="00F32ED7">
        <w:rPr>
          <w:b/>
          <w:bCs/>
          <w:sz w:val="28"/>
        </w:rPr>
        <w:t>: D</w:t>
      </w:r>
      <w:r w:rsidRPr="00F32ED7">
        <w:rPr>
          <w:b/>
          <w:bCs/>
          <w:sz w:val="28"/>
        </w:rPr>
        <w:t>esign Your Evaluation</w:t>
      </w:r>
      <w:r w:rsidRPr="00F32ED7">
        <w:rPr>
          <w:b/>
          <w:bCs/>
          <w:sz w:val="28"/>
        </w:rPr>
        <w:tab/>
        <w:t xml:space="preserve"> </w:t>
      </w:r>
      <w:r w:rsidRPr="00F32ED7">
        <w:rPr>
          <w:b/>
          <w:bCs/>
          <w:sz w:val="28"/>
        </w:rPr>
        <w:tab/>
      </w:r>
      <w:r w:rsidRPr="00F32ED7">
        <w:rPr>
          <w:b/>
          <w:bCs/>
          <w:sz w:val="28"/>
        </w:rPr>
        <w:tab/>
      </w:r>
      <w:r w:rsidRPr="00F32ED7">
        <w:rPr>
          <w:b/>
          <w:bCs/>
          <w:sz w:val="28"/>
        </w:rPr>
        <w:tab/>
      </w:r>
      <w:r w:rsidRPr="00F32ED7">
        <w:rPr>
          <w:b/>
          <w:bCs/>
          <w:sz w:val="28"/>
        </w:rPr>
        <w:tab/>
      </w:r>
      <w:r w:rsidRPr="00F32ED7">
        <w:rPr>
          <w:b/>
          <w:bCs/>
          <w:sz w:val="28"/>
        </w:rPr>
        <w:tab/>
        <w:t xml:space="preserve"> </w:t>
      </w:r>
    </w:p>
    <w:p w14:paraId="014BD726" w14:textId="32A41EB2" w:rsidR="00231559" w:rsidRPr="00F32ED7" w:rsidRDefault="002A5A1A" w:rsidP="00F32ED7">
      <w:pPr>
        <w:spacing w:before="240" w:after="240" w:line="360" w:lineRule="auto"/>
        <w:jc w:val="both"/>
        <w:rPr>
          <w:sz w:val="24"/>
        </w:rPr>
      </w:pPr>
      <w:r w:rsidRPr="00F32ED7">
        <w:rPr>
          <w:szCs w:val="22"/>
        </w:rPr>
        <w:t>This solution is optimal because it combines simplicity, flexibility, and efficiency. By utilizing Python's NumPy, SciPy, and Matplotlib libraries, we ensure precise waveform generation and clear visualization. These libraries are lightweight and highly optimized for numerical and signal processing tasks, making them ideal for this project.</w:t>
      </w:r>
    </w:p>
    <w:p w14:paraId="0A14FFDF" w14:textId="3D8E18A6" w:rsidR="003409DE" w:rsidRPr="00F32ED7" w:rsidRDefault="000F52BF" w:rsidP="00F32ED7">
      <w:pPr>
        <w:spacing w:before="240" w:after="240" w:line="360" w:lineRule="auto"/>
        <w:jc w:val="both"/>
        <w:rPr>
          <w:b/>
          <w:bCs/>
          <w:sz w:val="24"/>
        </w:rPr>
      </w:pPr>
      <w:r w:rsidRPr="00F32ED7">
        <w:rPr>
          <w:sz w:val="24"/>
        </w:rPr>
        <w:drawing>
          <wp:anchor distT="0" distB="0" distL="114300" distR="114300" simplePos="0" relativeHeight="251660288" behindDoc="1" locked="0" layoutInCell="1" allowOverlap="1" wp14:anchorId="48D6C079" wp14:editId="61547538">
            <wp:simplePos x="0" y="0"/>
            <wp:positionH relativeFrom="page">
              <wp:posOffset>853440</wp:posOffset>
            </wp:positionH>
            <wp:positionV relativeFrom="paragraph">
              <wp:posOffset>4253230</wp:posOffset>
            </wp:positionV>
            <wp:extent cx="6182360" cy="4351020"/>
            <wp:effectExtent l="0" t="0" r="8890" b="0"/>
            <wp:wrapTight wrapText="bothSides">
              <wp:wrapPolygon edited="0">
                <wp:start x="0" y="0"/>
                <wp:lineTo x="0" y="21468"/>
                <wp:lineTo x="21565" y="21468"/>
                <wp:lineTo x="21565" y="0"/>
                <wp:lineTo x="0" y="0"/>
              </wp:wrapPolygon>
            </wp:wrapTight>
            <wp:docPr id="1067510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10851" name=""/>
                    <pic:cNvPicPr/>
                  </pic:nvPicPr>
                  <pic:blipFill>
                    <a:blip r:embed="rId8">
                      <a:extLst>
                        <a:ext uri="{28A0092B-C50C-407E-A947-70E740481C1C}">
                          <a14:useLocalDpi xmlns:a14="http://schemas.microsoft.com/office/drawing/2010/main" val="0"/>
                        </a:ext>
                      </a:extLst>
                    </a:blip>
                    <a:stretch>
                      <a:fillRect/>
                    </a:stretch>
                  </pic:blipFill>
                  <pic:spPr>
                    <a:xfrm>
                      <a:off x="0" y="0"/>
                      <a:ext cx="6182360" cy="4351020"/>
                    </a:xfrm>
                    <a:prstGeom prst="rect">
                      <a:avLst/>
                    </a:prstGeom>
                  </pic:spPr>
                </pic:pic>
              </a:graphicData>
            </a:graphic>
            <wp14:sizeRelH relativeFrom="margin">
              <wp14:pctWidth>0</wp14:pctWidth>
            </wp14:sizeRelH>
            <wp14:sizeRelV relativeFrom="margin">
              <wp14:pctHeight>0</wp14:pctHeight>
            </wp14:sizeRelV>
          </wp:anchor>
        </w:drawing>
      </w:r>
      <w:r w:rsidRPr="00F32ED7">
        <w:rPr>
          <w:sz w:val="24"/>
        </w:rPr>
        <w:drawing>
          <wp:anchor distT="0" distB="0" distL="114300" distR="114300" simplePos="0" relativeHeight="251659264" behindDoc="1" locked="0" layoutInCell="1" allowOverlap="1" wp14:anchorId="35912AEA" wp14:editId="2E4E792B">
            <wp:simplePos x="0" y="0"/>
            <wp:positionH relativeFrom="margin">
              <wp:posOffset>-304165</wp:posOffset>
            </wp:positionH>
            <wp:positionV relativeFrom="paragraph">
              <wp:posOffset>2117090</wp:posOffset>
            </wp:positionV>
            <wp:extent cx="5886450" cy="2069465"/>
            <wp:effectExtent l="0" t="0" r="0" b="6985"/>
            <wp:wrapTight wrapText="bothSides">
              <wp:wrapPolygon edited="0">
                <wp:start x="0" y="0"/>
                <wp:lineTo x="0" y="21474"/>
                <wp:lineTo x="21530" y="21474"/>
                <wp:lineTo x="21530" y="0"/>
                <wp:lineTo x="0" y="0"/>
              </wp:wrapPolygon>
            </wp:wrapTight>
            <wp:docPr id="652347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47531" name=""/>
                    <pic:cNvPicPr/>
                  </pic:nvPicPr>
                  <pic:blipFill>
                    <a:blip r:embed="rId9">
                      <a:extLst>
                        <a:ext uri="{28A0092B-C50C-407E-A947-70E740481C1C}">
                          <a14:useLocalDpi xmlns:a14="http://schemas.microsoft.com/office/drawing/2010/main" val="0"/>
                        </a:ext>
                      </a:extLst>
                    </a:blip>
                    <a:stretch>
                      <a:fillRect/>
                    </a:stretch>
                  </pic:blipFill>
                  <pic:spPr>
                    <a:xfrm>
                      <a:off x="0" y="0"/>
                      <a:ext cx="5886450" cy="2069465"/>
                    </a:xfrm>
                    <a:prstGeom prst="rect">
                      <a:avLst/>
                    </a:prstGeom>
                  </pic:spPr>
                </pic:pic>
              </a:graphicData>
            </a:graphic>
          </wp:anchor>
        </w:drawing>
      </w:r>
      <w:r w:rsidRPr="00F32ED7">
        <w:rPr>
          <w:szCs w:val="22"/>
        </w:rPr>
        <w:drawing>
          <wp:anchor distT="0" distB="0" distL="114300" distR="114300" simplePos="0" relativeHeight="251658240" behindDoc="1" locked="0" layoutInCell="1" allowOverlap="1" wp14:anchorId="34E315B3" wp14:editId="7D86824E">
            <wp:simplePos x="0" y="0"/>
            <wp:positionH relativeFrom="page">
              <wp:posOffset>821055</wp:posOffset>
            </wp:positionH>
            <wp:positionV relativeFrom="paragraph">
              <wp:posOffset>285115</wp:posOffset>
            </wp:positionV>
            <wp:extent cx="6221730" cy="1856105"/>
            <wp:effectExtent l="0" t="0" r="7620" b="0"/>
            <wp:wrapTight wrapText="bothSides">
              <wp:wrapPolygon edited="0">
                <wp:start x="0" y="0"/>
                <wp:lineTo x="0" y="21282"/>
                <wp:lineTo x="21560" y="21282"/>
                <wp:lineTo x="21560" y="0"/>
                <wp:lineTo x="0" y="0"/>
              </wp:wrapPolygon>
            </wp:wrapTight>
            <wp:docPr id="207109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93750" name=""/>
                    <pic:cNvPicPr/>
                  </pic:nvPicPr>
                  <pic:blipFill>
                    <a:blip r:embed="rId10">
                      <a:extLst>
                        <a:ext uri="{28A0092B-C50C-407E-A947-70E740481C1C}">
                          <a14:useLocalDpi xmlns:a14="http://schemas.microsoft.com/office/drawing/2010/main" val="0"/>
                        </a:ext>
                      </a:extLst>
                    </a:blip>
                    <a:stretch>
                      <a:fillRect/>
                    </a:stretch>
                  </pic:blipFill>
                  <pic:spPr>
                    <a:xfrm>
                      <a:off x="0" y="0"/>
                      <a:ext cx="6221730" cy="1856105"/>
                    </a:xfrm>
                    <a:prstGeom prst="rect">
                      <a:avLst/>
                    </a:prstGeom>
                  </pic:spPr>
                </pic:pic>
              </a:graphicData>
            </a:graphic>
            <wp14:sizeRelH relativeFrom="margin">
              <wp14:pctWidth>0</wp14:pctWidth>
            </wp14:sizeRelH>
            <wp14:sizeRelV relativeFrom="margin">
              <wp14:pctHeight>0</wp14:pctHeight>
            </wp14:sizeRelV>
          </wp:anchor>
        </w:drawing>
      </w:r>
      <w:r w:rsidR="00862D62" w:rsidRPr="00F32ED7">
        <w:rPr>
          <w:b/>
          <w:bCs/>
          <w:sz w:val="28"/>
        </w:rPr>
        <w:t>Part- F</w:t>
      </w:r>
      <w:r w:rsidR="002A5A1A" w:rsidRPr="00F32ED7">
        <w:rPr>
          <w:b/>
          <w:bCs/>
          <w:sz w:val="28"/>
        </w:rPr>
        <w:t xml:space="preserve">: </w:t>
      </w:r>
      <w:r w:rsidR="00862D62" w:rsidRPr="00F32ED7">
        <w:rPr>
          <w:b/>
          <w:bCs/>
          <w:sz w:val="28"/>
        </w:rPr>
        <w:t>Visual Elements</w:t>
      </w:r>
      <w:r w:rsidR="00862D62" w:rsidRPr="00F32ED7">
        <w:rPr>
          <w:b/>
          <w:bCs/>
          <w:sz w:val="28"/>
        </w:rPr>
        <w:tab/>
      </w:r>
      <w:r w:rsidR="00862D62" w:rsidRPr="00F32ED7">
        <w:rPr>
          <w:b/>
          <w:bCs/>
          <w:sz w:val="28"/>
        </w:rPr>
        <w:tab/>
      </w:r>
    </w:p>
    <w:sectPr w:rsidR="003409DE" w:rsidRPr="00F32ED7" w:rsidSect="003D0950">
      <w:headerReference w:type="default" r:id="rId11"/>
      <w:footerReference w:type="even" r:id="rId12"/>
      <w:footerReference w:type="default" r:id="rId13"/>
      <w:pgSz w:w="11909" w:h="16834" w:code="9"/>
      <w:pgMar w:top="1440" w:right="1199" w:bottom="1080" w:left="1440" w:header="432"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7C1049" w14:textId="77777777" w:rsidR="007A2CC7" w:rsidRDefault="007A2CC7">
      <w:r>
        <w:separator/>
      </w:r>
    </w:p>
  </w:endnote>
  <w:endnote w:type="continuationSeparator" w:id="0">
    <w:p w14:paraId="48EDF8DD" w14:textId="77777777" w:rsidR="007A2CC7" w:rsidRDefault="007A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764D8" w14:textId="77777777" w:rsidR="00C73F92" w:rsidRDefault="00C73F92"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499CC" w14:textId="77777777" w:rsidR="00C73F92" w:rsidRDefault="00C73F92" w:rsidP="007534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szCs w:val="22"/>
      </w:rPr>
      <w:id w:val="677957565"/>
      <w:docPartObj>
        <w:docPartGallery w:val="Page Numbers (Bottom of Page)"/>
        <w:docPartUnique/>
      </w:docPartObj>
    </w:sdtPr>
    <w:sdtContent>
      <w:sdt>
        <w:sdtPr>
          <w:rPr>
            <w:rFonts w:asciiTheme="minorHAnsi" w:hAnsiTheme="minorHAnsi" w:cstheme="minorHAnsi"/>
            <w:szCs w:val="22"/>
          </w:rPr>
          <w:id w:val="565050523"/>
          <w:docPartObj>
            <w:docPartGallery w:val="Page Numbers (Top of Page)"/>
            <w:docPartUnique/>
          </w:docPartObj>
        </w:sdtPr>
        <w:sdtContent>
          <w:p w14:paraId="2D407E39" w14:textId="77777777" w:rsidR="00C73F92" w:rsidRPr="001C37C6" w:rsidRDefault="00C73F92">
            <w:pPr>
              <w:pStyle w:val="Footer"/>
              <w:jc w:val="right"/>
              <w:rPr>
                <w:rFonts w:asciiTheme="minorHAnsi" w:hAnsiTheme="minorHAnsi" w:cstheme="minorHAnsi"/>
                <w:szCs w:val="22"/>
              </w:rPr>
            </w:pPr>
            <w:r w:rsidRPr="001C37C6">
              <w:rPr>
                <w:rFonts w:asciiTheme="minorHAnsi" w:hAnsiTheme="minorHAnsi" w:cstheme="minorHAnsi"/>
                <w:szCs w:val="22"/>
              </w:rPr>
              <w:t xml:space="preserve">Page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PAGE </w:instrText>
            </w:r>
            <w:r w:rsidRPr="001C37C6">
              <w:rPr>
                <w:rFonts w:asciiTheme="minorHAnsi" w:hAnsiTheme="minorHAnsi" w:cstheme="minorHAnsi"/>
                <w:b/>
                <w:szCs w:val="22"/>
              </w:rPr>
              <w:fldChar w:fldCharType="separate"/>
            </w:r>
            <w:r w:rsidR="00702F08">
              <w:rPr>
                <w:rFonts w:asciiTheme="minorHAnsi" w:hAnsiTheme="minorHAnsi" w:cstheme="minorHAnsi"/>
                <w:b/>
                <w:noProof/>
                <w:szCs w:val="22"/>
              </w:rPr>
              <w:t>5</w:t>
            </w:r>
            <w:r w:rsidRPr="001C37C6">
              <w:rPr>
                <w:rFonts w:asciiTheme="minorHAnsi" w:hAnsiTheme="minorHAnsi" w:cstheme="minorHAnsi"/>
                <w:b/>
                <w:szCs w:val="22"/>
              </w:rPr>
              <w:fldChar w:fldCharType="end"/>
            </w:r>
            <w:r w:rsidRPr="001C37C6">
              <w:rPr>
                <w:rFonts w:asciiTheme="minorHAnsi" w:hAnsiTheme="minorHAnsi" w:cstheme="minorHAnsi"/>
                <w:szCs w:val="22"/>
              </w:rPr>
              <w:t xml:space="preserve"> of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NUMPAGES  </w:instrText>
            </w:r>
            <w:r w:rsidRPr="001C37C6">
              <w:rPr>
                <w:rFonts w:asciiTheme="minorHAnsi" w:hAnsiTheme="minorHAnsi" w:cstheme="minorHAnsi"/>
                <w:b/>
                <w:szCs w:val="22"/>
              </w:rPr>
              <w:fldChar w:fldCharType="separate"/>
            </w:r>
            <w:r w:rsidR="00702F08">
              <w:rPr>
                <w:rFonts w:asciiTheme="minorHAnsi" w:hAnsiTheme="minorHAnsi" w:cstheme="minorHAnsi"/>
                <w:b/>
                <w:noProof/>
                <w:szCs w:val="22"/>
              </w:rPr>
              <w:t>5</w:t>
            </w:r>
            <w:r w:rsidRPr="001C37C6">
              <w:rPr>
                <w:rFonts w:asciiTheme="minorHAnsi" w:hAnsiTheme="minorHAnsi" w:cstheme="minorHAnsi"/>
                <w:b/>
                <w:szCs w:val="22"/>
              </w:rPr>
              <w:fldChar w:fldCharType="end"/>
            </w:r>
          </w:p>
        </w:sdtContent>
      </w:sdt>
    </w:sdtContent>
  </w:sdt>
  <w:p w14:paraId="1E3715A5" w14:textId="77777777" w:rsidR="00C73F92" w:rsidRDefault="00C73F92">
    <w:pPr>
      <w:pStyle w:val="Footer"/>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CE1F9F" w14:textId="77777777" w:rsidR="007A2CC7" w:rsidRDefault="007A2CC7">
      <w:r>
        <w:separator/>
      </w:r>
    </w:p>
  </w:footnote>
  <w:footnote w:type="continuationSeparator" w:id="0">
    <w:p w14:paraId="2CDF4630" w14:textId="77777777" w:rsidR="007A2CC7" w:rsidRDefault="007A2C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54CDD" w14:textId="77777777" w:rsidR="00A34394" w:rsidRDefault="00A34394" w:rsidP="00284004">
    <w:pPr>
      <w:pStyle w:val="Header"/>
      <w:jc w:val="center"/>
      <w:rPr>
        <w:rFonts w:asciiTheme="minorHAnsi" w:hAnsiTheme="minorHAnsi" w:cstheme="minorHAnsi"/>
      </w:rPr>
    </w:pPr>
    <w:r>
      <w:rPr>
        <w:noProof/>
      </w:rPr>
      <mc:AlternateContent>
        <mc:Choice Requires="wpg">
          <w:drawing>
            <wp:anchor distT="0" distB="0" distL="114300" distR="114300" simplePos="0" relativeHeight="251659264" behindDoc="0" locked="0" layoutInCell="1" allowOverlap="1" wp14:anchorId="5C372836" wp14:editId="64B6B756">
              <wp:simplePos x="0" y="0"/>
              <wp:positionH relativeFrom="margin">
                <wp:align>left</wp:align>
              </wp:positionH>
              <wp:positionV relativeFrom="paragraph">
                <wp:posOffset>-129540</wp:posOffset>
              </wp:positionV>
              <wp:extent cx="3337560" cy="762000"/>
              <wp:effectExtent l="0" t="0" r="0" b="0"/>
              <wp:wrapNone/>
              <wp:docPr id="3649058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7560" cy="762000"/>
                        <a:chOff x="0" y="0"/>
                        <a:chExt cx="3524250" cy="847725"/>
                      </a:xfrm>
                    </wpg:grpSpPr>
                    <pic:pic xmlns:pic="http://schemas.openxmlformats.org/drawingml/2006/picture">
                      <pic:nvPicPr>
                        <pic:cNvPr id="575932417" name="Picture 4" descr="MS Ramaiah Institute Of Technology, (MSRIT)| College | Admission ..."/>
                        <pic:cNvPicPr>
                          <a:picLocks noChangeAspect="1"/>
                        </pic:cNvPicPr>
                      </pic:nvPicPr>
                      <pic:blipFill>
                        <a:blip r:embed="rId1"/>
                        <a:srcRect/>
                        <a:stretch>
                          <a:fillRect/>
                        </a:stretch>
                      </pic:blipFill>
                      <pic:spPr bwMode="auto">
                        <a:xfrm>
                          <a:off x="0" y="7620"/>
                          <a:ext cx="2641600" cy="840105"/>
                        </a:xfrm>
                        <a:prstGeom prst="rect">
                          <a:avLst/>
                        </a:prstGeom>
                        <a:noFill/>
                      </pic:spPr>
                    </pic:pic>
                    <wps:wsp>
                      <wps:cNvPr id="1341139619" name="Text Box 1"/>
                      <wps:cNvSpPr txBox="1">
                        <a:spLocks/>
                      </wps:cNvSpPr>
                      <wps:spPr>
                        <a:xfrm>
                          <a:off x="647700" y="0"/>
                          <a:ext cx="2876550" cy="771430"/>
                        </a:xfrm>
                        <a:prstGeom prst="rect">
                          <a:avLst/>
                        </a:prstGeom>
                        <a:noFill/>
                      </wps:spPr>
                      <wps:txbx>
                        <w:txbxContent>
                          <w:p w14:paraId="1390E526" w14:textId="77777777" w:rsidR="00862D62" w:rsidRPr="00862D62" w:rsidRDefault="00862D62" w:rsidP="00862D62">
                            <w:pPr>
                              <w:rPr>
                                <w:rFonts w:asciiTheme="minorHAnsi" w:hAnsiTheme="minorHAnsi" w:cstheme="minorHAnsi"/>
                                <w:b/>
                                <w:bCs/>
                                <w:color w:val="003296"/>
                                <w:kern w:val="24"/>
                                <w:sz w:val="36"/>
                                <w:szCs w:val="36"/>
                              </w:rPr>
                            </w:pPr>
                            <w:r w:rsidRPr="00862D62">
                              <w:rPr>
                                <w:rFonts w:asciiTheme="minorHAnsi" w:hAnsiTheme="minorHAnsi" w:cstheme="minorHAnsi"/>
                                <w:b/>
                                <w:bCs/>
                                <w:color w:val="003296"/>
                                <w:kern w:val="24"/>
                                <w:sz w:val="44"/>
                                <w:szCs w:val="44"/>
                              </w:rPr>
                              <w:t>RAMAIAH</w:t>
                            </w:r>
                            <w:r w:rsidRPr="00862D62">
                              <w:rPr>
                                <w:rFonts w:asciiTheme="minorHAnsi" w:hAnsiTheme="minorHAnsi" w:cstheme="minorHAnsi"/>
                                <w:b/>
                                <w:bCs/>
                                <w:color w:val="003296"/>
                                <w:kern w:val="24"/>
                                <w:sz w:val="36"/>
                                <w:szCs w:val="36"/>
                              </w:rPr>
                              <w:t xml:space="preserve"> </w:t>
                            </w:r>
                          </w:p>
                          <w:p w14:paraId="38B39BAD" w14:textId="77777777" w:rsidR="00862D62" w:rsidRPr="00862D62" w:rsidRDefault="00862D62" w:rsidP="00862D62">
                            <w:pPr>
                              <w:rPr>
                                <w:rFonts w:asciiTheme="minorHAnsi" w:hAnsiTheme="minorHAnsi" w:cstheme="minorHAnsi"/>
                                <w:b/>
                                <w:bCs/>
                                <w:color w:val="003296"/>
                                <w:kern w:val="24"/>
                                <w:sz w:val="28"/>
                                <w:szCs w:val="28"/>
                              </w:rPr>
                            </w:pPr>
                            <w:r w:rsidRPr="00862D62">
                              <w:rPr>
                                <w:rFonts w:asciiTheme="minorHAnsi" w:hAnsiTheme="minorHAnsi" w:cstheme="minorHAnsi"/>
                                <w:b/>
                                <w:bCs/>
                                <w:color w:val="003296"/>
                                <w:kern w:val="24"/>
                                <w:sz w:val="28"/>
                                <w:szCs w:val="28"/>
                              </w:rPr>
                              <w:t>SKILL ACADEMY</w:t>
                            </w:r>
                          </w:p>
                          <w:p w14:paraId="24744D90" w14:textId="6A56809D" w:rsidR="00A34394" w:rsidRPr="00611282" w:rsidRDefault="00A34394" w:rsidP="00A34394">
                            <w:pPr>
                              <w:rPr>
                                <w:rFonts w:hAnsi="Calibri"/>
                                <w:b/>
                                <w:bCs/>
                                <w:color w:val="003296"/>
                                <w:kern w:val="24"/>
                                <w:sz w:val="28"/>
                                <w:szCs w:val="28"/>
                              </w:rPr>
                            </w:pP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5C372836" id="Group 2" o:spid="_x0000_s1026" style="position:absolute;left:0;text-align:left;margin-left:0;margin-top:-10.2pt;width:262.8pt;height:60pt;z-index:251659264;mso-position-horizontal:left;mso-position-horizontal-relative:margin" coordsize="35242,8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S Ramaiah Institute Of Technology, (MSRIT)| College | Admission ..." style="position:absolute;top:76;width:26416;height:8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">
                <v:imagedata r:id="rId2" o:title="MS Ramaiah Institute Of Technology, (MSRIT)| College | Admission .."/>
              </v:shape>
              <v:shapetype id="_x0000_t202" coordsize="21600,21600" o:spt="202" path="m,l,21600r21600,l21600,xe">
                <v:stroke joinstyle="miter"/>
                <v:path gradientshapeok="t" o:connecttype="rect"/>
              </v:shapetype>
              <v:shape id="Text Box 1" o:spid="_x0000_s1028" type="#_x0000_t202" style="position:absolute;left:6477;width:28765;height:7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" filled="f" stroked="f">
                <v:textbox>
                  <w:txbxContent>
                    <w:p w14:paraId="1390E526" w14:textId="77777777" w:rsidR="00862D62" w:rsidRPr="00862D62" w:rsidRDefault="00862D62" w:rsidP="00862D62">
                      <w:pPr>
                        <w:rPr>
                          <w:rFonts w:asciiTheme="minorHAnsi" w:hAnsiTheme="minorHAnsi" w:cstheme="minorHAnsi"/>
                          <w:b/>
                          <w:bCs/>
                          <w:color w:val="003296"/>
                          <w:kern w:val="24"/>
                          <w:sz w:val="36"/>
                          <w:szCs w:val="36"/>
                        </w:rPr>
                      </w:pPr>
                      <w:r w:rsidRPr="00862D62">
                        <w:rPr>
                          <w:rFonts w:asciiTheme="minorHAnsi" w:hAnsiTheme="minorHAnsi" w:cstheme="minorHAnsi"/>
                          <w:b/>
                          <w:bCs/>
                          <w:color w:val="003296"/>
                          <w:kern w:val="24"/>
                          <w:sz w:val="44"/>
                          <w:szCs w:val="44"/>
                        </w:rPr>
                        <w:t>RAMAIAH</w:t>
                      </w:r>
                      <w:r w:rsidRPr="00862D62">
                        <w:rPr>
                          <w:rFonts w:asciiTheme="minorHAnsi" w:hAnsiTheme="minorHAnsi" w:cstheme="minorHAnsi"/>
                          <w:b/>
                          <w:bCs/>
                          <w:color w:val="003296"/>
                          <w:kern w:val="24"/>
                          <w:sz w:val="36"/>
                          <w:szCs w:val="36"/>
                        </w:rPr>
                        <w:t xml:space="preserve"> </w:t>
                      </w:r>
                    </w:p>
                    <w:p w14:paraId="38B39BAD" w14:textId="77777777" w:rsidR="00862D62" w:rsidRPr="00862D62" w:rsidRDefault="00862D62" w:rsidP="00862D62">
                      <w:pPr>
                        <w:rPr>
                          <w:rFonts w:asciiTheme="minorHAnsi" w:hAnsiTheme="minorHAnsi" w:cstheme="minorHAnsi"/>
                          <w:b/>
                          <w:bCs/>
                          <w:color w:val="003296"/>
                          <w:kern w:val="24"/>
                          <w:sz w:val="28"/>
                          <w:szCs w:val="28"/>
                        </w:rPr>
                      </w:pPr>
                      <w:r w:rsidRPr="00862D62">
                        <w:rPr>
                          <w:rFonts w:asciiTheme="minorHAnsi" w:hAnsiTheme="minorHAnsi" w:cstheme="minorHAnsi"/>
                          <w:b/>
                          <w:bCs/>
                          <w:color w:val="003296"/>
                          <w:kern w:val="24"/>
                          <w:sz w:val="28"/>
                          <w:szCs w:val="28"/>
                        </w:rPr>
                        <w:t>SKILL ACADEMY</w:t>
                      </w:r>
                    </w:p>
                    <w:p w14:paraId="24744D90" w14:textId="6A56809D" w:rsidR="00A34394" w:rsidRPr="00611282" w:rsidRDefault="00A34394" w:rsidP="00A34394">
                      <w:pPr>
                        <w:rPr>
                          <w:rFonts w:hAnsi="Calibri"/>
                          <w:b/>
                          <w:bCs/>
                          <w:color w:val="003296"/>
                          <w:kern w:val="24"/>
                          <w:sz w:val="28"/>
                          <w:szCs w:val="28"/>
                        </w:rPr>
                      </w:pPr>
                    </w:p>
                  </w:txbxContent>
                </v:textbox>
              </v:shape>
              <w10:wrap anchorx="margin"/>
            </v:group>
          </w:pict>
        </mc:Fallback>
      </mc:AlternateContent>
    </w:r>
    <w:r w:rsidR="00C73F92" w:rsidRPr="003D0179">
      <w:rPr>
        <w:rFonts w:asciiTheme="minorHAnsi" w:hAnsiTheme="minorHAnsi" w:cstheme="minorHAnsi"/>
      </w:rPr>
      <w:tab/>
    </w:r>
  </w:p>
  <w:p w14:paraId="25B6D1F1" w14:textId="64D15060" w:rsidR="00C73F92" w:rsidRPr="003D0179" w:rsidRDefault="00C73F92" w:rsidP="00284004">
    <w:pPr>
      <w:pStyle w:val="Header"/>
      <w:jc w:val="center"/>
      <w:rPr>
        <w:rFonts w:asciiTheme="minorHAnsi" w:hAnsiTheme="minorHAnsi" w:cstheme="minorHAnsi"/>
      </w:rPr>
    </w:pPr>
    <w:r w:rsidRPr="003D0179">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D7B70"/>
    <w:multiLevelType w:val="hybridMultilevel"/>
    <w:tmpl w:val="D18EC8E4"/>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53700D3"/>
    <w:multiLevelType w:val="hybridMultilevel"/>
    <w:tmpl w:val="A87AE93C"/>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746732C"/>
    <w:multiLevelType w:val="hybridMultilevel"/>
    <w:tmpl w:val="62BA128E"/>
    <w:lvl w:ilvl="0" w:tplc="39E0B11C">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E0FEA"/>
    <w:multiLevelType w:val="hybridMultilevel"/>
    <w:tmpl w:val="89DE8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37A7487"/>
    <w:multiLevelType w:val="hybridMultilevel"/>
    <w:tmpl w:val="5B402CFC"/>
    <w:lvl w:ilvl="0" w:tplc="04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AEE5380"/>
    <w:multiLevelType w:val="hybridMultilevel"/>
    <w:tmpl w:val="201E69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7E31F20"/>
    <w:multiLevelType w:val="hybridMultilevel"/>
    <w:tmpl w:val="705E495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3554974">
    <w:abstractNumId w:val="5"/>
  </w:num>
  <w:num w:numId="2" w16cid:durableId="715853532">
    <w:abstractNumId w:val="3"/>
  </w:num>
  <w:num w:numId="3" w16cid:durableId="706030536">
    <w:abstractNumId w:val="2"/>
  </w:num>
  <w:num w:numId="4" w16cid:durableId="1203786412">
    <w:abstractNumId w:val="0"/>
  </w:num>
  <w:num w:numId="5" w16cid:durableId="2033413389">
    <w:abstractNumId w:val="6"/>
  </w:num>
  <w:num w:numId="6" w16cid:durableId="93943566">
    <w:abstractNumId w:val="7"/>
  </w:num>
  <w:num w:numId="7" w16cid:durableId="73095315">
    <w:abstractNumId w:val="4"/>
  </w:num>
  <w:num w:numId="8" w16cid:durableId="121445965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TQ0NzUyNjU3NjBV0lEKTi0uzszPAykwqgUA43HGVSwAAAA="/>
  </w:docVars>
  <w:rsids>
    <w:rsidRoot w:val="007534E6"/>
    <w:rsid w:val="0000063B"/>
    <w:rsid w:val="000006EA"/>
    <w:rsid w:val="00000C17"/>
    <w:rsid w:val="000042FD"/>
    <w:rsid w:val="00010CD1"/>
    <w:rsid w:val="0001129E"/>
    <w:rsid w:val="0001275E"/>
    <w:rsid w:val="0001420E"/>
    <w:rsid w:val="00015287"/>
    <w:rsid w:val="00016B37"/>
    <w:rsid w:val="000224AA"/>
    <w:rsid w:val="0002716B"/>
    <w:rsid w:val="0002725F"/>
    <w:rsid w:val="000274DF"/>
    <w:rsid w:val="00027B75"/>
    <w:rsid w:val="00031AC4"/>
    <w:rsid w:val="00032EAC"/>
    <w:rsid w:val="000338B8"/>
    <w:rsid w:val="00034645"/>
    <w:rsid w:val="00036EB8"/>
    <w:rsid w:val="00042C18"/>
    <w:rsid w:val="000460B2"/>
    <w:rsid w:val="00050A5E"/>
    <w:rsid w:val="00050DB3"/>
    <w:rsid w:val="000538C0"/>
    <w:rsid w:val="00054A06"/>
    <w:rsid w:val="00055A3E"/>
    <w:rsid w:val="000606D3"/>
    <w:rsid w:val="0006126C"/>
    <w:rsid w:val="00063B85"/>
    <w:rsid w:val="00064F78"/>
    <w:rsid w:val="00065980"/>
    <w:rsid w:val="00067A9D"/>
    <w:rsid w:val="00071493"/>
    <w:rsid w:val="0008343C"/>
    <w:rsid w:val="00085F01"/>
    <w:rsid w:val="00094145"/>
    <w:rsid w:val="00096247"/>
    <w:rsid w:val="000A1664"/>
    <w:rsid w:val="000A50CB"/>
    <w:rsid w:val="000A69CC"/>
    <w:rsid w:val="000A764D"/>
    <w:rsid w:val="000B4963"/>
    <w:rsid w:val="000B5036"/>
    <w:rsid w:val="000B516D"/>
    <w:rsid w:val="000B5AE2"/>
    <w:rsid w:val="000B6058"/>
    <w:rsid w:val="000D1E01"/>
    <w:rsid w:val="000D3485"/>
    <w:rsid w:val="000D57E0"/>
    <w:rsid w:val="000D6F3F"/>
    <w:rsid w:val="000E150A"/>
    <w:rsid w:val="000E1C76"/>
    <w:rsid w:val="000F52BF"/>
    <w:rsid w:val="000F7A38"/>
    <w:rsid w:val="00111AFD"/>
    <w:rsid w:val="00116443"/>
    <w:rsid w:val="00117EF8"/>
    <w:rsid w:val="0012502F"/>
    <w:rsid w:val="0012519B"/>
    <w:rsid w:val="00135781"/>
    <w:rsid w:val="0013690F"/>
    <w:rsid w:val="001372C9"/>
    <w:rsid w:val="00137DED"/>
    <w:rsid w:val="001415C1"/>
    <w:rsid w:val="00142F2B"/>
    <w:rsid w:val="0014345E"/>
    <w:rsid w:val="00145CFE"/>
    <w:rsid w:val="00146669"/>
    <w:rsid w:val="001468B3"/>
    <w:rsid w:val="00150E18"/>
    <w:rsid w:val="00153639"/>
    <w:rsid w:val="001607DE"/>
    <w:rsid w:val="0016186B"/>
    <w:rsid w:val="00176A44"/>
    <w:rsid w:val="00176F60"/>
    <w:rsid w:val="0018394A"/>
    <w:rsid w:val="00191935"/>
    <w:rsid w:val="00191F43"/>
    <w:rsid w:val="00195A9E"/>
    <w:rsid w:val="0019740E"/>
    <w:rsid w:val="001A09AE"/>
    <w:rsid w:val="001A37D5"/>
    <w:rsid w:val="001A4BE4"/>
    <w:rsid w:val="001A6E0A"/>
    <w:rsid w:val="001A7824"/>
    <w:rsid w:val="001B1D2D"/>
    <w:rsid w:val="001B31CD"/>
    <w:rsid w:val="001B481D"/>
    <w:rsid w:val="001B6E85"/>
    <w:rsid w:val="001B7754"/>
    <w:rsid w:val="001C18DA"/>
    <w:rsid w:val="001C1F3D"/>
    <w:rsid w:val="001C26F7"/>
    <w:rsid w:val="001C37C6"/>
    <w:rsid w:val="001D019E"/>
    <w:rsid w:val="001D6F9C"/>
    <w:rsid w:val="001E1875"/>
    <w:rsid w:val="001F0E6F"/>
    <w:rsid w:val="001F294E"/>
    <w:rsid w:val="001F6078"/>
    <w:rsid w:val="001F6425"/>
    <w:rsid w:val="002010C9"/>
    <w:rsid w:val="0020125C"/>
    <w:rsid w:val="002013F1"/>
    <w:rsid w:val="00206C3F"/>
    <w:rsid w:val="00222F9A"/>
    <w:rsid w:val="00226FD2"/>
    <w:rsid w:val="00227388"/>
    <w:rsid w:val="00230FC3"/>
    <w:rsid w:val="00231559"/>
    <w:rsid w:val="00232434"/>
    <w:rsid w:val="00233D60"/>
    <w:rsid w:val="00242490"/>
    <w:rsid w:val="002463B8"/>
    <w:rsid w:val="00246A86"/>
    <w:rsid w:val="00250F67"/>
    <w:rsid w:val="002517A2"/>
    <w:rsid w:val="00253AFD"/>
    <w:rsid w:val="00261266"/>
    <w:rsid w:val="002612EE"/>
    <w:rsid w:val="00265E92"/>
    <w:rsid w:val="00266198"/>
    <w:rsid w:val="0027247E"/>
    <w:rsid w:val="00273EA6"/>
    <w:rsid w:val="00275EAF"/>
    <w:rsid w:val="00280AAD"/>
    <w:rsid w:val="00280EB9"/>
    <w:rsid w:val="00284004"/>
    <w:rsid w:val="00284897"/>
    <w:rsid w:val="002854C4"/>
    <w:rsid w:val="002858B1"/>
    <w:rsid w:val="002874C4"/>
    <w:rsid w:val="00292391"/>
    <w:rsid w:val="00292BCE"/>
    <w:rsid w:val="00294DCF"/>
    <w:rsid w:val="00296A3A"/>
    <w:rsid w:val="00296EC0"/>
    <w:rsid w:val="0029746E"/>
    <w:rsid w:val="002A0E21"/>
    <w:rsid w:val="002A525C"/>
    <w:rsid w:val="002A5314"/>
    <w:rsid w:val="002A5A1A"/>
    <w:rsid w:val="002A77B4"/>
    <w:rsid w:val="002B3150"/>
    <w:rsid w:val="002B37F4"/>
    <w:rsid w:val="002B480C"/>
    <w:rsid w:val="002B72F2"/>
    <w:rsid w:val="002C1A88"/>
    <w:rsid w:val="002C6B01"/>
    <w:rsid w:val="002C7B45"/>
    <w:rsid w:val="002D0E1B"/>
    <w:rsid w:val="002D27DF"/>
    <w:rsid w:val="002D3259"/>
    <w:rsid w:val="002D42CE"/>
    <w:rsid w:val="002E0078"/>
    <w:rsid w:val="002E0775"/>
    <w:rsid w:val="002E0B0B"/>
    <w:rsid w:val="002E4C4B"/>
    <w:rsid w:val="002E4FEC"/>
    <w:rsid w:val="002E7512"/>
    <w:rsid w:val="00300974"/>
    <w:rsid w:val="00304D72"/>
    <w:rsid w:val="00311B34"/>
    <w:rsid w:val="00327494"/>
    <w:rsid w:val="00327588"/>
    <w:rsid w:val="003316DE"/>
    <w:rsid w:val="00332B60"/>
    <w:rsid w:val="003333CB"/>
    <w:rsid w:val="0033508E"/>
    <w:rsid w:val="00335E93"/>
    <w:rsid w:val="00336F9E"/>
    <w:rsid w:val="003409DE"/>
    <w:rsid w:val="00341588"/>
    <w:rsid w:val="00341B61"/>
    <w:rsid w:val="00342F64"/>
    <w:rsid w:val="003561E8"/>
    <w:rsid w:val="00356B40"/>
    <w:rsid w:val="00357FAC"/>
    <w:rsid w:val="00360CEE"/>
    <w:rsid w:val="003619BC"/>
    <w:rsid w:val="003655B6"/>
    <w:rsid w:val="00367FC4"/>
    <w:rsid w:val="00370733"/>
    <w:rsid w:val="00374433"/>
    <w:rsid w:val="003749D0"/>
    <w:rsid w:val="00377262"/>
    <w:rsid w:val="00380304"/>
    <w:rsid w:val="00387A70"/>
    <w:rsid w:val="003920D9"/>
    <w:rsid w:val="0039536F"/>
    <w:rsid w:val="003A1A2F"/>
    <w:rsid w:val="003A1B3E"/>
    <w:rsid w:val="003A6074"/>
    <w:rsid w:val="003B4414"/>
    <w:rsid w:val="003C0ADE"/>
    <w:rsid w:val="003D0179"/>
    <w:rsid w:val="003D0950"/>
    <w:rsid w:val="003D685F"/>
    <w:rsid w:val="003D6DC5"/>
    <w:rsid w:val="003E1AA9"/>
    <w:rsid w:val="003E378F"/>
    <w:rsid w:val="003E45BC"/>
    <w:rsid w:val="003E4AD8"/>
    <w:rsid w:val="003E66E3"/>
    <w:rsid w:val="00402B99"/>
    <w:rsid w:val="00410B59"/>
    <w:rsid w:val="004113F5"/>
    <w:rsid w:val="004133C0"/>
    <w:rsid w:val="004242BC"/>
    <w:rsid w:val="004341EF"/>
    <w:rsid w:val="004346CA"/>
    <w:rsid w:val="00434D63"/>
    <w:rsid w:val="00436350"/>
    <w:rsid w:val="004446BE"/>
    <w:rsid w:val="0044510A"/>
    <w:rsid w:val="00445D5A"/>
    <w:rsid w:val="004515E4"/>
    <w:rsid w:val="00451EF0"/>
    <w:rsid w:val="00460217"/>
    <w:rsid w:val="00465AD8"/>
    <w:rsid w:val="00471EF7"/>
    <w:rsid w:val="004741FF"/>
    <w:rsid w:val="00482316"/>
    <w:rsid w:val="00487AD8"/>
    <w:rsid w:val="00493000"/>
    <w:rsid w:val="004A1F0F"/>
    <w:rsid w:val="004A4653"/>
    <w:rsid w:val="004A4676"/>
    <w:rsid w:val="004A72E1"/>
    <w:rsid w:val="004A7FF2"/>
    <w:rsid w:val="004B2D43"/>
    <w:rsid w:val="004B379F"/>
    <w:rsid w:val="004B388E"/>
    <w:rsid w:val="004B3EE2"/>
    <w:rsid w:val="004B482E"/>
    <w:rsid w:val="004B5743"/>
    <w:rsid w:val="004B5A24"/>
    <w:rsid w:val="004B60AC"/>
    <w:rsid w:val="004B6213"/>
    <w:rsid w:val="004C34BA"/>
    <w:rsid w:val="004C5472"/>
    <w:rsid w:val="004C5BFD"/>
    <w:rsid w:val="004C68CA"/>
    <w:rsid w:val="004D2BB1"/>
    <w:rsid w:val="004D6BD5"/>
    <w:rsid w:val="004D7898"/>
    <w:rsid w:val="004E3820"/>
    <w:rsid w:val="004E4D1B"/>
    <w:rsid w:val="004E7A96"/>
    <w:rsid w:val="004F4C38"/>
    <w:rsid w:val="00501168"/>
    <w:rsid w:val="00504612"/>
    <w:rsid w:val="00505197"/>
    <w:rsid w:val="00507F74"/>
    <w:rsid w:val="005154AB"/>
    <w:rsid w:val="00515C56"/>
    <w:rsid w:val="00515D28"/>
    <w:rsid w:val="00515DC4"/>
    <w:rsid w:val="00517084"/>
    <w:rsid w:val="00517855"/>
    <w:rsid w:val="005200E1"/>
    <w:rsid w:val="00520215"/>
    <w:rsid w:val="00525D2E"/>
    <w:rsid w:val="005301C6"/>
    <w:rsid w:val="00532698"/>
    <w:rsid w:val="00534317"/>
    <w:rsid w:val="00535C1F"/>
    <w:rsid w:val="005377A4"/>
    <w:rsid w:val="00541D5C"/>
    <w:rsid w:val="005433F1"/>
    <w:rsid w:val="00544B3A"/>
    <w:rsid w:val="00544B82"/>
    <w:rsid w:val="005502D6"/>
    <w:rsid w:val="005503F8"/>
    <w:rsid w:val="00552088"/>
    <w:rsid w:val="00554578"/>
    <w:rsid w:val="00556A2D"/>
    <w:rsid w:val="005609BA"/>
    <w:rsid w:val="00564E13"/>
    <w:rsid w:val="005665A9"/>
    <w:rsid w:val="00566DFB"/>
    <w:rsid w:val="00566E0D"/>
    <w:rsid w:val="00566F65"/>
    <w:rsid w:val="00570FFB"/>
    <w:rsid w:val="005725EC"/>
    <w:rsid w:val="00575893"/>
    <w:rsid w:val="00587013"/>
    <w:rsid w:val="00587360"/>
    <w:rsid w:val="0059074E"/>
    <w:rsid w:val="00590D1D"/>
    <w:rsid w:val="00592156"/>
    <w:rsid w:val="00593255"/>
    <w:rsid w:val="0059389F"/>
    <w:rsid w:val="00597FBC"/>
    <w:rsid w:val="005A6993"/>
    <w:rsid w:val="005B273F"/>
    <w:rsid w:val="005C1292"/>
    <w:rsid w:val="005C1383"/>
    <w:rsid w:val="005C1F80"/>
    <w:rsid w:val="005C343C"/>
    <w:rsid w:val="005C6CF2"/>
    <w:rsid w:val="005D37D2"/>
    <w:rsid w:val="005D45ED"/>
    <w:rsid w:val="005D4B4C"/>
    <w:rsid w:val="005D7F9A"/>
    <w:rsid w:val="005E10B8"/>
    <w:rsid w:val="005F50F4"/>
    <w:rsid w:val="00601BE5"/>
    <w:rsid w:val="006020A4"/>
    <w:rsid w:val="00604B01"/>
    <w:rsid w:val="006073B7"/>
    <w:rsid w:val="00607419"/>
    <w:rsid w:val="00610FC2"/>
    <w:rsid w:val="006147A9"/>
    <w:rsid w:val="00615B33"/>
    <w:rsid w:val="00621474"/>
    <w:rsid w:val="00625E76"/>
    <w:rsid w:val="00631A72"/>
    <w:rsid w:val="00635C41"/>
    <w:rsid w:val="00636D0F"/>
    <w:rsid w:val="00642CB1"/>
    <w:rsid w:val="00646F6B"/>
    <w:rsid w:val="0065025F"/>
    <w:rsid w:val="00650B3A"/>
    <w:rsid w:val="00650F13"/>
    <w:rsid w:val="00663F6A"/>
    <w:rsid w:val="00664FA9"/>
    <w:rsid w:val="0066610A"/>
    <w:rsid w:val="006673E4"/>
    <w:rsid w:val="00667516"/>
    <w:rsid w:val="00671336"/>
    <w:rsid w:val="00673622"/>
    <w:rsid w:val="006751C9"/>
    <w:rsid w:val="006803A4"/>
    <w:rsid w:val="00682180"/>
    <w:rsid w:val="00683AA5"/>
    <w:rsid w:val="006845AD"/>
    <w:rsid w:val="0068533E"/>
    <w:rsid w:val="00685A49"/>
    <w:rsid w:val="0068674C"/>
    <w:rsid w:val="00687CE1"/>
    <w:rsid w:val="0069488C"/>
    <w:rsid w:val="0069654E"/>
    <w:rsid w:val="006979D5"/>
    <w:rsid w:val="006A268B"/>
    <w:rsid w:val="006A2737"/>
    <w:rsid w:val="006A6C41"/>
    <w:rsid w:val="006B123D"/>
    <w:rsid w:val="006B1720"/>
    <w:rsid w:val="006B2516"/>
    <w:rsid w:val="006B2BF8"/>
    <w:rsid w:val="006B2C0E"/>
    <w:rsid w:val="006B3DE4"/>
    <w:rsid w:val="006B3E51"/>
    <w:rsid w:val="006B71C2"/>
    <w:rsid w:val="006C118A"/>
    <w:rsid w:val="006D1E80"/>
    <w:rsid w:val="006D5E08"/>
    <w:rsid w:val="006D6C70"/>
    <w:rsid w:val="006E0730"/>
    <w:rsid w:val="006E1667"/>
    <w:rsid w:val="006E360A"/>
    <w:rsid w:val="006E6908"/>
    <w:rsid w:val="006E7C05"/>
    <w:rsid w:val="006F1A2F"/>
    <w:rsid w:val="006F24A6"/>
    <w:rsid w:val="006F365A"/>
    <w:rsid w:val="007023D9"/>
    <w:rsid w:val="00702F08"/>
    <w:rsid w:val="0070555B"/>
    <w:rsid w:val="0070555D"/>
    <w:rsid w:val="00713D94"/>
    <w:rsid w:val="007238E4"/>
    <w:rsid w:val="007252CD"/>
    <w:rsid w:val="0073464E"/>
    <w:rsid w:val="00736ACF"/>
    <w:rsid w:val="00737144"/>
    <w:rsid w:val="00740BB6"/>
    <w:rsid w:val="00743EED"/>
    <w:rsid w:val="007471D5"/>
    <w:rsid w:val="007475F6"/>
    <w:rsid w:val="00753026"/>
    <w:rsid w:val="007534E6"/>
    <w:rsid w:val="00753572"/>
    <w:rsid w:val="007554D1"/>
    <w:rsid w:val="00755A93"/>
    <w:rsid w:val="00755E9D"/>
    <w:rsid w:val="00756FD2"/>
    <w:rsid w:val="00761335"/>
    <w:rsid w:val="007616A5"/>
    <w:rsid w:val="00761A75"/>
    <w:rsid w:val="00762C09"/>
    <w:rsid w:val="00771956"/>
    <w:rsid w:val="00771A02"/>
    <w:rsid w:val="00771C36"/>
    <w:rsid w:val="00772952"/>
    <w:rsid w:val="00773455"/>
    <w:rsid w:val="00773BD9"/>
    <w:rsid w:val="0077735B"/>
    <w:rsid w:val="00783B7D"/>
    <w:rsid w:val="007856F7"/>
    <w:rsid w:val="00787E63"/>
    <w:rsid w:val="00791305"/>
    <w:rsid w:val="00792E65"/>
    <w:rsid w:val="007943AF"/>
    <w:rsid w:val="007956EE"/>
    <w:rsid w:val="00797A20"/>
    <w:rsid w:val="007A2CC7"/>
    <w:rsid w:val="007A3ECD"/>
    <w:rsid w:val="007A4A15"/>
    <w:rsid w:val="007A5413"/>
    <w:rsid w:val="007A651A"/>
    <w:rsid w:val="007B10B5"/>
    <w:rsid w:val="007B12EF"/>
    <w:rsid w:val="007B137C"/>
    <w:rsid w:val="007B38A6"/>
    <w:rsid w:val="007B59DB"/>
    <w:rsid w:val="007D47E9"/>
    <w:rsid w:val="007D543E"/>
    <w:rsid w:val="007D76A7"/>
    <w:rsid w:val="007E3731"/>
    <w:rsid w:val="007E57B6"/>
    <w:rsid w:val="007E6C94"/>
    <w:rsid w:val="007F0AF0"/>
    <w:rsid w:val="007F338B"/>
    <w:rsid w:val="007F41C0"/>
    <w:rsid w:val="007F5F36"/>
    <w:rsid w:val="007F66BB"/>
    <w:rsid w:val="007F6C80"/>
    <w:rsid w:val="008002F2"/>
    <w:rsid w:val="00800870"/>
    <w:rsid w:val="00804250"/>
    <w:rsid w:val="00806DF2"/>
    <w:rsid w:val="00806F80"/>
    <w:rsid w:val="00811867"/>
    <w:rsid w:val="00816481"/>
    <w:rsid w:val="00816BC8"/>
    <w:rsid w:val="00820870"/>
    <w:rsid w:val="00824592"/>
    <w:rsid w:val="00826EC9"/>
    <w:rsid w:val="0083719A"/>
    <w:rsid w:val="008407FC"/>
    <w:rsid w:val="00840B57"/>
    <w:rsid w:val="00841EB8"/>
    <w:rsid w:val="00842F34"/>
    <w:rsid w:val="008454EE"/>
    <w:rsid w:val="00846CF2"/>
    <w:rsid w:val="008473CE"/>
    <w:rsid w:val="008519DC"/>
    <w:rsid w:val="00853B75"/>
    <w:rsid w:val="00860FEE"/>
    <w:rsid w:val="0086143B"/>
    <w:rsid w:val="00862D62"/>
    <w:rsid w:val="00863A75"/>
    <w:rsid w:val="00863C08"/>
    <w:rsid w:val="00867377"/>
    <w:rsid w:val="008704E7"/>
    <w:rsid w:val="0087475F"/>
    <w:rsid w:val="00876BFE"/>
    <w:rsid w:val="0087798C"/>
    <w:rsid w:val="00880BA2"/>
    <w:rsid w:val="00884819"/>
    <w:rsid w:val="00890764"/>
    <w:rsid w:val="00890C1A"/>
    <w:rsid w:val="008914CD"/>
    <w:rsid w:val="008A05AD"/>
    <w:rsid w:val="008A2694"/>
    <w:rsid w:val="008A57C6"/>
    <w:rsid w:val="008A7939"/>
    <w:rsid w:val="008B44A3"/>
    <w:rsid w:val="008B616C"/>
    <w:rsid w:val="008B684A"/>
    <w:rsid w:val="008C0262"/>
    <w:rsid w:val="008C031D"/>
    <w:rsid w:val="008C4098"/>
    <w:rsid w:val="008C4D82"/>
    <w:rsid w:val="008C692E"/>
    <w:rsid w:val="008D473E"/>
    <w:rsid w:val="008D4C17"/>
    <w:rsid w:val="008D507F"/>
    <w:rsid w:val="008D5DD1"/>
    <w:rsid w:val="008E2D86"/>
    <w:rsid w:val="008E4A3A"/>
    <w:rsid w:val="008F090B"/>
    <w:rsid w:val="008F17CD"/>
    <w:rsid w:val="008F30AE"/>
    <w:rsid w:val="008F4C3B"/>
    <w:rsid w:val="008F56E2"/>
    <w:rsid w:val="008F5A6E"/>
    <w:rsid w:val="008F7E32"/>
    <w:rsid w:val="008F7EFF"/>
    <w:rsid w:val="009024B0"/>
    <w:rsid w:val="00902CF0"/>
    <w:rsid w:val="00902D3E"/>
    <w:rsid w:val="009057DD"/>
    <w:rsid w:val="00910D25"/>
    <w:rsid w:val="00911C5E"/>
    <w:rsid w:val="00913E7F"/>
    <w:rsid w:val="0091510D"/>
    <w:rsid w:val="0092183B"/>
    <w:rsid w:val="009219A8"/>
    <w:rsid w:val="009371F0"/>
    <w:rsid w:val="00940495"/>
    <w:rsid w:val="00940A53"/>
    <w:rsid w:val="00951563"/>
    <w:rsid w:val="00952B7C"/>
    <w:rsid w:val="00954C79"/>
    <w:rsid w:val="00954D3F"/>
    <w:rsid w:val="0095550A"/>
    <w:rsid w:val="00955C1C"/>
    <w:rsid w:val="0095683B"/>
    <w:rsid w:val="00962325"/>
    <w:rsid w:val="00964AD2"/>
    <w:rsid w:val="009678F5"/>
    <w:rsid w:val="00973C25"/>
    <w:rsid w:val="00974366"/>
    <w:rsid w:val="009802C4"/>
    <w:rsid w:val="00980533"/>
    <w:rsid w:val="009828BA"/>
    <w:rsid w:val="009871C3"/>
    <w:rsid w:val="00987611"/>
    <w:rsid w:val="00987A20"/>
    <w:rsid w:val="00991EC7"/>
    <w:rsid w:val="00993B02"/>
    <w:rsid w:val="00995725"/>
    <w:rsid w:val="009A015F"/>
    <w:rsid w:val="009A0379"/>
    <w:rsid w:val="009A1683"/>
    <w:rsid w:val="009B2F06"/>
    <w:rsid w:val="009C0AEB"/>
    <w:rsid w:val="009C31D4"/>
    <w:rsid w:val="009C38A1"/>
    <w:rsid w:val="009C4066"/>
    <w:rsid w:val="009E01F9"/>
    <w:rsid w:val="009E0362"/>
    <w:rsid w:val="009E20E7"/>
    <w:rsid w:val="009E4082"/>
    <w:rsid w:val="009E4F98"/>
    <w:rsid w:val="009E571E"/>
    <w:rsid w:val="009F2986"/>
    <w:rsid w:val="009F29D3"/>
    <w:rsid w:val="009F6644"/>
    <w:rsid w:val="00A005C7"/>
    <w:rsid w:val="00A03B59"/>
    <w:rsid w:val="00A17DCB"/>
    <w:rsid w:val="00A20031"/>
    <w:rsid w:val="00A27BCC"/>
    <w:rsid w:val="00A302B8"/>
    <w:rsid w:val="00A3107B"/>
    <w:rsid w:val="00A3283C"/>
    <w:rsid w:val="00A34394"/>
    <w:rsid w:val="00A407C9"/>
    <w:rsid w:val="00A43C43"/>
    <w:rsid w:val="00A46C92"/>
    <w:rsid w:val="00A529CC"/>
    <w:rsid w:val="00A60C13"/>
    <w:rsid w:val="00A6529E"/>
    <w:rsid w:val="00A701C5"/>
    <w:rsid w:val="00A70C46"/>
    <w:rsid w:val="00A71002"/>
    <w:rsid w:val="00A75BBF"/>
    <w:rsid w:val="00A80C0C"/>
    <w:rsid w:val="00A81385"/>
    <w:rsid w:val="00A838CD"/>
    <w:rsid w:val="00A85482"/>
    <w:rsid w:val="00A85679"/>
    <w:rsid w:val="00A85BEB"/>
    <w:rsid w:val="00A86DE5"/>
    <w:rsid w:val="00A92851"/>
    <w:rsid w:val="00A95576"/>
    <w:rsid w:val="00A95827"/>
    <w:rsid w:val="00AA3AF6"/>
    <w:rsid w:val="00AA5A21"/>
    <w:rsid w:val="00AB0481"/>
    <w:rsid w:val="00AB05E7"/>
    <w:rsid w:val="00AB2DBD"/>
    <w:rsid w:val="00AC2266"/>
    <w:rsid w:val="00AC3423"/>
    <w:rsid w:val="00AC3FC3"/>
    <w:rsid w:val="00AC5929"/>
    <w:rsid w:val="00AD0489"/>
    <w:rsid w:val="00AD0A27"/>
    <w:rsid w:val="00AD5BAC"/>
    <w:rsid w:val="00AD7204"/>
    <w:rsid w:val="00AE335A"/>
    <w:rsid w:val="00AF08BA"/>
    <w:rsid w:val="00AF276F"/>
    <w:rsid w:val="00AF2DA5"/>
    <w:rsid w:val="00AF35D0"/>
    <w:rsid w:val="00AF7F43"/>
    <w:rsid w:val="00B01E75"/>
    <w:rsid w:val="00B06E39"/>
    <w:rsid w:val="00B07288"/>
    <w:rsid w:val="00B10126"/>
    <w:rsid w:val="00B10BE4"/>
    <w:rsid w:val="00B14180"/>
    <w:rsid w:val="00B156EC"/>
    <w:rsid w:val="00B15EA4"/>
    <w:rsid w:val="00B17104"/>
    <w:rsid w:val="00B17F17"/>
    <w:rsid w:val="00B2186D"/>
    <w:rsid w:val="00B26F1E"/>
    <w:rsid w:val="00B310B6"/>
    <w:rsid w:val="00B332DB"/>
    <w:rsid w:val="00B345F2"/>
    <w:rsid w:val="00B34B1B"/>
    <w:rsid w:val="00B361F2"/>
    <w:rsid w:val="00B36FC5"/>
    <w:rsid w:val="00B43304"/>
    <w:rsid w:val="00B44A86"/>
    <w:rsid w:val="00B45BD1"/>
    <w:rsid w:val="00B51BDA"/>
    <w:rsid w:val="00B51CC1"/>
    <w:rsid w:val="00B5320B"/>
    <w:rsid w:val="00B57E59"/>
    <w:rsid w:val="00B66FB2"/>
    <w:rsid w:val="00B71201"/>
    <w:rsid w:val="00B715CA"/>
    <w:rsid w:val="00B72552"/>
    <w:rsid w:val="00B74BF6"/>
    <w:rsid w:val="00B75989"/>
    <w:rsid w:val="00B76A89"/>
    <w:rsid w:val="00B80CFB"/>
    <w:rsid w:val="00B8108F"/>
    <w:rsid w:val="00B86390"/>
    <w:rsid w:val="00B90153"/>
    <w:rsid w:val="00B91925"/>
    <w:rsid w:val="00B94DC9"/>
    <w:rsid w:val="00B95BF9"/>
    <w:rsid w:val="00B964F9"/>
    <w:rsid w:val="00BB02BF"/>
    <w:rsid w:val="00BB1561"/>
    <w:rsid w:val="00BB1848"/>
    <w:rsid w:val="00BB3551"/>
    <w:rsid w:val="00BB4753"/>
    <w:rsid w:val="00BB7481"/>
    <w:rsid w:val="00BC01E3"/>
    <w:rsid w:val="00BC1FCE"/>
    <w:rsid w:val="00BC3420"/>
    <w:rsid w:val="00BC3A64"/>
    <w:rsid w:val="00BC3F63"/>
    <w:rsid w:val="00BC59AF"/>
    <w:rsid w:val="00BC5B14"/>
    <w:rsid w:val="00BC7958"/>
    <w:rsid w:val="00BD081A"/>
    <w:rsid w:val="00BD0FE4"/>
    <w:rsid w:val="00BD2D43"/>
    <w:rsid w:val="00BD60A3"/>
    <w:rsid w:val="00BE04CC"/>
    <w:rsid w:val="00BE10DD"/>
    <w:rsid w:val="00BE4131"/>
    <w:rsid w:val="00BE493E"/>
    <w:rsid w:val="00BE61AD"/>
    <w:rsid w:val="00BE6784"/>
    <w:rsid w:val="00BE6907"/>
    <w:rsid w:val="00BE6ADF"/>
    <w:rsid w:val="00BF0A00"/>
    <w:rsid w:val="00BF2F27"/>
    <w:rsid w:val="00BF3FFB"/>
    <w:rsid w:val="00C021EE"/>
    <w:rsid w:val="00C021FF"/>
    <w:rsid w:val="00C02C20"/>
    <w:rsid w:val="00C0409C"/>
    <w:rsid w:val="00C06EA7"/>
    <w:rsid w:val="00C11FC4"/>
    <w:rsid w:val="00C254E5"/>
    <w:rsid w:val="00C34F26"/>
    <w:rsid w:val="00C407F5"/>
    <w:rsid w:val="00C4106F"/>
    <w:rsid w:val="00C417B8"/>
    <w:rsid w:val="00C4183F"/>
    <w:rsid w:val="00C470C2"/>
    <w:rsid w:val="00C47894"/>
    <w:rsid w:val="00C47DEF"/>
    <w:rsid w:val="00C56A79"/>
    <w:rsid w:val="00C6098B"/>
    <w:rsid w:val="00C61CB3"/>
    <w:rsid w:val="00C7126A"/>
    <w:rsid w:val="00C73F92"/>
    <w:rsid w:val="00C82618"/>
    <w:rsid w:val="00C84D00"/>
    <w:rsid w:val="00C85758"/>
    <w:rsid w:val="00C87B1B"/>
    <w:rsid w:val="00C900B8"/>
    <w:rsid w:val="00C9038E"/>
    <w:rsid w:val="00C9171C"/>
    <w:rsid w:val="00C927C7"/>
    <w:rsid w:val="00C948E0"/>
    <w:rsid w:val="00C97F17"/>
    <w:rsid w:val="00CA3E93"/>
    <w:rsid w:val="00CA417C"/>
    <w:rsid w:val="00CA5654"/>
    <w:rsid w:val="00CA615B"/>
    <w:rsid w:val="00CB5657"/>
    <w:rsid w:val="00CC2DED"/>
    <w:rsid w:val="00CC4FE7"/>
    <w:rsid w:val="00CC54BA"/>
    <w:rsid w:val="00CC7F11"/>
    <w:rsid w:val="00CD0C07"/>
    <w:rsid w:val="00CD24D0"/>
    <w:rsid w:val="00CD2CBC"/>
    <w:rsid w:val="00CD3561"/>
    <w:rsid w:val="00CD721C"/>
    <w:rsid w:val="00CD7C40"/>
    <w:rsid w:val="00CE0BF2"/>
    <w:rsid w:val="00CE4B11"/>
    <w:rsid w:val="00CF26B9"/>
    <w:rsid w:val="00CF40ED"/>
    <w:rsid w:val="00CF544B"/>
    <w:rsid w:val="00CF7E76"/>
    <w:rsid w:val="00D0097B"/>
    <w:rsid w:val="00D01100"/>
    <w:rsid w:val="00D079C5"/>
    <w:rsid w:val="00D1094B"/>
    <w:rsid w:val="00D13DAD"/>
    <w:rsid w:val="00D22ECC"/>
    <w:rsid w:val="00D26519"/>
    <w:rsid w:val="00D2655A"/>
    <w:rsid w:val="00D32F73"/>
    <w:rsid w:val="00D3542B"/>
    <w:rsid w:val="00D4127A"/>
    <w:rsid w:val="00D451FD"/>
    <w:rsid w:val="00D46A8A"/>
    <w:rsid w:val="00D47AC5"/>
    <w:rsid w:val="00D52DA7"/>
    <w:rsid w:val="00D54575"/>
    <w:rsid w:val="00D545EB"/>
    <w:rsid w:val="00D566F9"/>
    <w:rsid w:val="00D57C5A"/>
    <w:rsid w:val="00D613D8"/>
    <w:rsid w:val="00D63D5F"/>
    <w:rsid w:val="00D6584D"/>
    <w:rsid w:val="00D66BA6"/>
    <w:rsid w:val="00D702E9"/>
    <w:rsid w:val="00D73F72"/>
    <w:rsid w:val="00D74F4C"/>
    <w:rsid w:val="00D821D4"/>
    <w:rsid w:val="00D84FA9"/>
    <w:rsid w:val="00D8556A"/>
    <w:rsid w:val="00D85D0D"/>
    <w:rsid w:val="00D868F4"/>
    <w:rsid w:val="00D95A01"/>
    <w:rsid w:val="00D96FD9"/>
    <w:rsid w:val="00DA122F"/>
    <w:rsid w:val="00DA300D"/>
    <w:rsid w:val="00DA4906"/>
    <w:rsid w:val="00DB2600"/>
    <w:rsid w:val="00DB4AAC"/>
    <w:rsid w:val="00DB55FF"/>
    <w:rsid w:val="00DB59BC"/>
    <w:rsid w:val="00DB7F49"/>
    <w:rsid w:val="00DC34A2"/>
    <w:rsid w:val="00DC5BD8"/>
    <w:rsid w:val="00DD0E0D"/>
    <w:rsid w:val="00DD1C01"/>
    <w:rsid w:val="00DE05EB"/>
    <w:rsid w:val="00DE61B4"/>
    <w:rsid w:val="00DE6349"/>
    <w:rsid w:val="00DE7C19"/>
    <w:rsid w:val="00DF1642"/>
    <w:rsid w:val="00DF1DF7"/>
    <w:rsid w:val="00DF1F08"/>
    <w:rsid w:val="00DF4E9C"/>
    <w:rsid w:val="00E01B7A"/>
    <w:rsid w:val="00E079D0"/>
    <w:rsid w:val="00E1072B"/>
    <w:rsid w:val="00E12EF2"/>
    <w:rsid w:val="00E13840"/>
    <w:rsid w:val="00E13CF1"/>
    <w:rsid w:val="00E1564F"/>
    <w:rsid w:val="00E212FB"/>
    <w:rsid w:val="00E23913"/>
    <w:rsid w:val="00E25B81"/>
    <w:rsid w:val="00E26D44"/>
    <w:rsid w:val="00E26F17"/>
    <w:rsid w:val="00E35B42"/>
    <w:rsid w:val="00E375FF"/>
    <w:rsid w:val="00E37F74"/>
    <w:rsid w:val="00E42850"/>
    <w:rsid w:val="00E44321"/>
    <w:rsid w:val="00E44372"/>
    <w:rsid w:val="00E536AB"/>
    <w:rsid w:val="00E53A8A"/>
    <w:rsid w:val="00E6121A"/>
    <w:rsid w:val="00E6218C"/>
    <w:rsid w:val="00E6237B"/>
    <w:rsid w:val="00E6273F"/>
    <w:rsid w:val="00E64523"/>
    <w:rsid w:val="00E65372"/>
    <w:rsid w:val="00E66FA3"/>
    <w:rsid w:val="00E731CD"/>
    <w:rsid w:val="00E74D95"/>
    <w:rsid w:val="00E81234"/>
    <w:rsid w:val="00E869D9"/>
    <w:rsid w:val="00E86F55"/>
    <w:rsid w:val="00E87740"/>
    <w:rsid w:val="00E92B0C"/>
    <w:rsid w:val="00E92BA8"/>
    <w:rsid w:val="00E93CA4"/>
    <w:rsid w:val="00E94BF1"/>
    <w:rsid w:val="00E97094"/>
    <w:rsid w:val="00E976C9"/>
    <w:rsid w:val="00EA2D14"/>
    <w:rsid w:val="00EA62F2"/>
    <w:rsid w:val="00EB01B9"/>
    <w:rsid w:val="00EC0B96"/>
    <w:rsid w:val="00EC5C13"/>
    <w:rsid w:val="00EC7819"/>
    <w:rsid w:val="00ED1EDC"/>
    <w:rsid w:val="00ED56B9"/>
    <w:rsid w:val="00ED6708"/>
    <w:rsid w:val="00ED7B0E"/>
    <w:rsid w:val="00EE0819"/>
    <w:rsid w:val="00EE230F"/>
    <w:rsid w:val="00EE678B"/>
    <w:rsid w:val="00EF4D6F"/>
    <w:rsid w:val="00EF6658"/>
    <w:rsid w:val="00F013BC"/>
    <w:rsid w:val="00F029E4"/>
    <w:rsid w:val="00F2028C"/>
    <w:rsid w:val="00F20BA3"/>
    <w:rsid w:val="00F218B2"/>
    <w:rsid w:val="00F26219"/>
    <w:rsid w:val="00F2639C"/>
    <w:rsid w:val="00F315E1"/>
    <w:rsid w:val="00F32ED7"/>
    <w:rsid w:val="00F32F04"/>
    <w:rsid w:val="00F34940"/>
    <w:rsid w:val="00F34EFA"/>
    <w:rsid w:val="00F36806"/>
    <w:rsid w:val="00F41BA1"/>
    <w:rsid w:val="00F50C5C"/>
    <w:rsid w:val="00F51664"/>
    <w:rsid w:val="00F533D8"/>
    <w:rsid w:val="00F5365D"/>
    <w:rsid w:val="00F539C8"/>
    <w:rsid w:val="00F552CA"/>
    <w:rsid w:val="00F57557"/>
    <w:rsid w:val="00F57FBE"/>
    <w:rsid w:val="00F64419"/>
    <w:rsid w:val="00F65E0C"/>
    <w:rsid w:val="00F719F3"/>
    <w:rsid w:val="00F72109"/>
    <w:rsid w:val="00F75454"/>
    <w:rsid w:val="00F7595E"/>
    <w:rsid w:val="00F77795"/>
    <w:rsid w:val="00F857C9"/>
    <w:rsid w:val="00F94A67"/>
    <w:rsid w:val="00F9514A"/>
    <w:rsid w:val="00F95A7C"/>
    <w:rsid w:val="00FA3B9A"/>
    <w:rsid w:val="00FA42FB"/>
    <w:rsid w:val="00FA4D0D"/>
    <w:rsid w:val="00FA585A"/>
    <w:rsid w:val="00FA6E5D"/>
    <w:rsid w:val="00FA7B8C"/>
    <w:rsid w:val="00FB0974"/>
    <w:rsid w:val="00FB1986"/>
    <w:rsid w:val="00FB1A58"/>
    <w:rsid w:val="00FB2365"/>
    <w:rsid w:val="00FB3FFC"/>
    <w:rsid w:val="00FB416B"/>
    <w:rsid w:val="00FB431D"/>
    <w:rsid w:val="00FB44BC"/>
    <w:rsid w:val="00FC0A4D"/>
    <w:rsid w:val="00FC0EBC"/>
    <w:rsid w:val="00FC22AD"/>
    <w:rsid w:val="00FC2A45"/>
    <w:rsid w:val="00FC561F"/>
    <w:rsid w:val="00FC59B2"/>
    <w:rsid w:val="00FC5DCF"/>
    <w:rsid w:val="00FD16F7"/>
    <w:rsid w:val="00FD51B4"/>
    <w:rsid w:val="00FD79EF"/>
    <w:rsid w:val="00FD7C22"/>
    <w:rsid w:val="00FE0493"/>
    <w:rsid w:val="00FE2121"/>
    <w:rsid w:val="00FE6375"/>
    <w:rsid w:val="00FE6EBB"/>
    <w:rsid w:val="00FF14A2"/>
    <w:rsid w:val="00FF1D89"/>
    <w:rsid w:val="00FF232D"/>
    <w:rsid w:val="00FF31C1"/>
    <w:rsid w:val="00FF7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23DB7"/>
  <w15:docId w15:val="{EDD7D7AF-5C00-4624-8289-B4D3373F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9AF"/>
    <w:rPr>
      <w:sz w:val="22"/>
      <w:szCs w:val="24"/>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link w:val="Heading4Char"/>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basedOn w:val="DefaultParagraphFont"/>
    <w:link w:val="BodyText"/>
    <w:rsid w:val="009C4066"/>
    <w:rPr>
      <w:sz w:val="24"/>
      <w:szCs w:val="24"/>
    </w:rPr>
  </w:style>
  <w:style w:type="paragraph" w:styleId="Title">
    <w:name w:val="Title"/>
    <w:basedOn w:val="Normal"/>
    <w:link w:val="TitleChar"/>
    <w:qFormat/>
    <w:rsid w:val="009C4066"/>
    <w:pPr>
      <w:jc w:val="center"/>
    </w:pPr>
    <w:rPr>
      <w:rFonts w:ascii="Tahoma" w:hAnsi="Tahoma" w:cs="Tahoma"/>
      <w:b/>
      <w:bCs/>
      <w:sz w:val="28"/>
      <w:u w:val="single"/>
    </w:rPr>
  </w:style>
  <w:style w:type="character" w:customStyle="1" w:styleId="TitleChar">
    <w:name w:val="Title Char"/>
    <w:basedOn w:val="DefaultParagraphFont"/>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basedOn w:val="DefaultParagraphFont"/>
    <w:link w:val="BodyText2"/>
    <w:rsid w:val="009C4066"/>
    <w:rPr>
      <w:sz w:val="22"/>
      <w:szCs w:val="24"/>
    </w:rPr>
  </w:style>
  <w:style w:type="table" w:styleId="TableGrid">
    <w:name w:val="Table Grid"/>
    <w:basedOn w:val="TableNormal"/>
    <w:uiPriority w:val="39"/>
    <w:rsid w:val="00BE41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character" w:customStyle="1" w:styleId="FooterChar">
    <w:name w:val="Footer Char"/>
    <w:basedOn w:val="DefaultParagraphFont"/>
    <w:link w:val="Footer"/>
    <w:uiPriority w:val="99"/>
    <w:rsid w:val="00B71201"/>
    <w:rPr>
      <w:sz w:val="22"/>
      <w:szCs w:val="24"/>
    </w:rPr>
  </w:style>
  <w:style w:type="paragraph" w:styleId="NormalWeb">
    <w:name w:val="Normal (Web)"/>
    <w:basedOn w:val="Normal"/>
    <w:uiPriority w:val="99"/>
    <w:unhideWhenUsed/>
    <w:rsid w:val="00791305"/>
    <w:pPr>
      <w:spacing w:before="100" w:beforeAutospacing="1" w:after="100" w:afterAutospacing="1"/>
    </w:pPr>
    <w:rPr>
      <w:sz w:val="24"/>
    </w:rPr>
  </w:style>
  <w:style w:type="character" w:customStyle="1" w:styleId="apple-converted-space">
    <w:name w:val="apple-converted-space"/>
    <w:basedOn w:val="DefaultParagraphFont"/>
    <w:rsid w:val="00137DED"/>
  </w:style>
  <w:style w:type="paragraph" w:styleId="BalloonText">
    <w:name w:val="Balloon Text"/>
    <w:basedOn w:val="Normal"/>
    <w:link w:val="BalloonTextChar"/>
    <w:rsid w:val="00E1072B"/>
    <w:rPr>
      <w:rFonts w:ascii="Tahoma" w:hAnsi="Tahoma" w:cs="Tahoma"/>
      <w:sz w:val="16"/>
      <w:szCs w:val="16"/>
    </w:rPr>
  </w:style>
  <w:style w:type="character" w:customStyle="1" w:styleId="BalloonTextChar">
    <w:name w:val="Balloon Text Char"/>
    <w:basedOn w:val="DefaultParagraphFont"/>
    <w:link w:val="BalloonText"/>
    <w:rsid w:val="00E1072B"/>
    <w:rPr>
      <w:rFonts w:ascii="Tahoma" w:hAnsi="Tahoma" w:cs="Tahoma"/>
      <w:sz w:val="16"/>
      <w:szCs w:val="16"/>
    </w:rPr>
  </w:style>
  <w:style w:type="character" w:customStyle="1" w:styleId="Bodytext20">
    <w:name w:val="Body text (2)_"/>
    <w:basedOn w:val="DefaultParagraphFont"/>
    <w:link w:val="Bodytext21"/>
    <w:rsid w:val="007F41C0"/>
    <w:rPr>
      <w:spacing w:val="6"/>
      <w:sz w:val="21"/>
      <w:szCs w:val="21"/>
      <w:shd w:val="clear" w:color="auto" w:fill="FFFFFF"/>
    </w:rPr>
  </w:style>
  <w:style w:type="character" w:customStyle="1" w:styleId="Bodytext0">
    <w:name w:val="Body text_"/>
    <w:basedOn w:val="DefaultParagraphFont"/>
    <w:link w:val="BodyText1"/>
    <w:rsid w:val="007F41C0"/>
    <w:rPr>
      <w:rFonts w:ascii="Tahoma" w:hAnsi="Tahoma"/>
      <w:spacing w:val="2"/>
      <w:shd w:val="clear" w:color="auto" w:fill="FFFFFF"/>
    </w:rPr>
  </w:style>
  <w:style w:type="paragraph" w:customStyle="1" w:styleId="Bodytext21">
    <w:name w:val="Body text (2)"/>
    <w:basedOn w:val="Normal"/>
    <w:link w:val="Bodytext20"/>
    <w:rsid w:val="007F41C0"/>
    <w:pPr>
      <w:shd w:val="clear" w:color="auto" w:fill="FFFFFF"/>
      <w:spacing w:line="240" w:lineRule="atLeast"/>
    </w:pPr>
    <w:rPr>
      <w:spacing w:val="6"/>
      <w:sz w:val="21"/>
      <w:szCs w:val="21"/>
    </w:rPr>
  </w:style>
  <w:style w:type="paragraph" w:customStyle="1" w:styleId="BodyText1">
    <w:name w:val="Body Text1"/>
    <w:basedOn w:val="Normal"/>
    <w:link w:val="Bodytext0"/>
    <w:rsid w:val="007F41C0"/>
    <w:pPr>
      <w:shd w:val="clear" w:color="auto" w:fill="FFFFFF"/>
      <w:spacing w:line="240" w:lineRule="atLeast"/>
    </w:pPr>
    <w:rPr>
      <w:rFonts w:ascii="Tahoma" w:hAnsi="Tahoma"/>
      <w:spacing w:val="2"/>
      <w:sz w:val="20"/>
      <w:szCs w:val="20"/>
    </w:rPr>
  </w:style>
  <w:style w:type="character" w:customStyle="1" w:styleId="Heading4Char">
    <w:name w:val="Heading 4 Char"/>
    <w:basedOn w:val="DefaultParagraphFont"/>
    <w:link w:val="Heading4"/>
    <w:rsid w:val="00755A93"/>
    <w:rPr>
      <w:b/>
      <w:bCs/>
      <w:sz w:val="24"/>
      <w:szCs w:val="24"/>
      <w:u w:val="single"/>
    </w:rPr>
  </w:style>
  <w:style w:type="character" w:styleId="Hyperlink">
    <w:name w:val="Hyperlink"/>
    <w:basedOn w:val="DefaultParagraphFont"/>
    <w:uiPriority w:val="99"/>
    <w:semiHidden/>
    <w:unhideWhenUsed/>
    <w:rsid w:val="008A57C6"/>
    <w:rPr>
      <w:color w:val="0563C1"/>
      <w:u w:val="single"/>
    </w:rPr>
  </w:style>
  <w:style w:type="paragraph" w:customStyle="1" w:styleId="Default">
    <w:name w:val="Default"/>
    <w:rsid w:val="00050DB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9137">
      <w:bodyDiv w:val="1"/>
      <w:marLeft w:val="0"/>
      <w:marRight w:val="0"/>
      <w:marTop w:val="0"/>
      <w:marBottom w:val="0"/>
      <w:divBdr>
        <w:top w:val="none" w:sz="0" w:space="0" w:color="auto"/>
        <w:left w:val="none" w:sz="0" w:space="0" w:color="auto"/>
        <w:bottom w:val="none" w:sz="0" w:space="0" w:color="auto"/>
        <w:right w:val="none" w:sz="0" w:space="0" w:color="auto"/>
      </w:divBdr>
    </w:div>
    <w:div w:id="279529989">
      <w:bodyDiv w:val="1"/>
      <w:marLeft w:val="0"/>
      <w:marRight w:val="0"/>
      <w:marTop w:val="0"/>
      <w:marBottom w:val="0"/>
      <w:divBdr>
        <w:top w:val="none" w:sz="0" w:space="0" w:color="auto"/>
        <w:left w:val="none" w:sz="0" w:space="0" w:color="auto"/>
        <w:bottom w:val="none" w:sz="0" w:space="0" w:color="auto"/>
        <w:right w:val="none" w:sz="0" w:space="0" w:color="auto"/>
      </w:divBdr>
    </w:div>
    <w:div w:id="445319299">
      <w:bodyDiv w:val="1"/>
      <w:marLeft w:val="0"/>
      <w:marRight w:val="0"/>
      <w:marTop w:val="0"/>
      <w:marBottom w:val="0"/>
      <w:divBdr>
        <w:top w:val="none" w:sz="0" w:space="0" w:color="auto"/>
        <w:left w:val="none" w:sz="0" w:space="0" w:color="auto"/>
        <w:bottom w:val="none" w:sz="0" w:space="0" w:color="auto"/>
        <w:right w:val="none" w:sz="0" w:space="0" w:color="auto"/>
      </w:divBdr>
    </w:div>
    <w:div w:id="510025125">
      <w:bodyDiv w:val="1"/>
      <w:marLeft w:val="0"/>
      <w:marRight w:val="0"/>
      <w:marTop w:val="0"/>
      <w:marBottom w:val="0"/>
      <w:divBdr>
        <w:top w:val="none" w:sz="0" w:space="0" w:color="auto"/>
        <w:left w:val="none" w:sz="0" w:space="0" w:color="auto"/>
        <w:bottom w:val="none" w:sz="0" w:space="0" w:color="auto"/>
        <w:right w:val="none" w:sz="0" w:space="0" w:color="auto"/>
      </w:divBdr>
    </w:div>
    <w:div w:id="786124487">
      <w:bodyDiv w:val="1"/>
      <w:marLeft w:val="0"/>
      <w:marRight w:val="0"/>
      <w:marTop w:val="0"/>
      <w:marBottom w:val="0"/>
      <w:divBdr>
        <w:top w:val="none" w:sz="0" w:space="0" w:color="auto"/>
        <w:left w:val="none" w:sz="0" w:space="0" w:color="auto"/>
        <w:bottom w:val="none" w:sz="0" w:space="0" w:color="auto"/>
        <w:right w:val="none" w:sz="0" w:space="0" w:color="auto"/>
      </w:divBdr>
    </w:div>
    <w:div w:id="1826899544">
      <w:bodyDiv w:val="1"/>
      <w:marLeft w:val="0"/>
      <w:marRight w:val="0"/>
      <w:marTop w:val="0"/>
      <w:marBottom w:val="0"/>
      <w:divBdr>
        <w:top w:val="none" w:sz="0" w:space="0" w:color="auto"/>
        <w:left w:val="none" w:sz="0" w:space="0" w:color="auto"/>
        <w:bottom w:val="none" w:sz="0" w:space="0" w:color="auto"/>
        <w:right w:val="none" w:sz="0" w:space="0" w:color="auto"/>
      </w:divBdr>
    </w:div>
    <w:div w:id="1894580719">
      <w:bodyDiv w:val="1"/>
      <w:marLeft w:val="0"/>
      <w:marRight w:val="0"/>
      <w:marTop w:val="0"/>
      <w:marBottom w:val="0"/>
      <w:divBdr>
        <w:top w:val="none" w:sz="0" w:space="0" w:color="auto"/>
        <w:left w:val="none" w:sz="0" w:space="0" w:color="auto"/>
        <w:bottom w:val="none" w:sz="0" w:space="0" w:color="auto"/>
        <w:right w:val="none" w:sz="0" w:space="0" w:color="auto"/>
      </w:divBdr>
    </w:div>
    <w:div w:id="19717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DCC7-FD49-464A-9D43-7E20DE60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Assignment.dot</Template>
  <TotalTime>150</TotalTime>
  <Pages>4</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pammi</dc:creator>
  <cp:keywords/>
  <dc:description/>
  <cp:lastModifiedBy>deepikaranibm@gmail.com</cp:lastModifiedBy>
  <cp:revision>10</cp:revision>
  <cp:lastPrinted>2021-10-05T09:02:00Z</cp:lastPrinted>
  <dcterms:created xsi:type="dcterms:W3CDTF">2024-10-19T18:12:00Z</dcterms:created>
  <dcterms:modified xsi:type="dcterms:W3CDTF">2024-10-20T11:57:00Z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0220c80df4cea7e6bfa11b903ea443815e10a41e703835fdd24171e7f7375b1b</vt:lpwstr>
  </property>
</Properties>
</file>